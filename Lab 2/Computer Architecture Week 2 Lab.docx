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08AB9" w14:textId="1B05CF95" w:rsidR="004E42CB" w:rsidRPr="00A33EAF" w:rsidRDefault="004E42CB" w:rsidP="004E42CB">
      <w:pPr>
        <w:pStyle w:val="Heading1"/>
        <w:jc w:val="center"/>
        <w:rPr>
          <w:color w:val="091540" w:themeColor="text2"/>
        </w:rPr>
      </w:pPr>
      <w:r w:rsidRPr="00A33EAF">
        <w:rPr>
          <w:color w:val="091540" w:themeColor="text2"/>
        </w:rPr>
        <w:t xml:space="preserve">Week </w:t>
      </w:r>
      <w:r w:rsidR="00BE2FDB" w:rsidRPr="00A33EAF">
        <w:rPr>
          <w:color w:val="091540" w:themeColor="text2"/>
        </w:rPr>
        <w:t>2</w:t>
      </w:r>
      <w:r w:rsidRPr="00A33EAF">
        <w:rPr>
          <w:color w:val="091540" w:themeColor="text2"/>
        </w:rPr>
        <w:t xml:space="preserve"> Lab</w:t>
      </w:r>
      <w:r w:rsidR="003D03E9" w:rsidRPr="00A33EAF">
        <w:rPr>
          <w:color w:val="091540" w:themeColor="text2"/>
        </w:rPr>
        <w:t xml:space="preserve"> Handling data</w:t>
      </w:r>
    </w:p>
    <w:p w14:paraId="2826A131" w14:textId="77777777" w:rsidR="004E42CB" w:rsidRPr="00A33EAF" w:rsidRDefault="004E42CB" w:rsidP="004E42CB"/>
    <w:p w14:paraId="6D02A14D" w14:textId="77777777" w:rsidR="004E42CB" w:rsidRPr="00A33EAF" w:rsidRDefault="004E42CB" w:rsidP="004E42CB">
      <w:pPr>
        <w:pStyle w:val="Heading2"/>
      </w:pPr>
      <w:r w:rsidRPr="00A33EAF">
        <w:t>Objectives</w:t>
      </w:r>
    </w:p>
    <w:p w14:paraId="18F2F246" w14:textId="4F57887F" w:rsidR="004E42CB" w:rsidRPr="00A33EAF" w:rsidRDefault="004E42CB" w:rsidP="004E42CB"/>
    <w:p w14:paraId="6C1C43C1" w14:textId="381ECCBC" w:rsidR="004E4174" w:rsidRPr="00A33EAF" w:rsidRDefault="004E4174" w:rsidP="004E42CB">
      <w:r w:rsidRPr="00A33EAF">
        <w:t>Develop understanding and experience of:</w:t>
      </w:r>
    </w:p>
    <w:p w14:paraId="74B7D687" w14:textId="04930D31" w:rsidR="00D466ED" w:rsidRPr="00A33EAF" w:rsidRDefault="003D03E9" w:rsidP="00D466ED">
      <w:pPr>
        <w:pStyle w:val="ListParagraph"/>
        <w:numPr>
          <w:ilvl w:val="0"/>
          <w:numId w:val="1"/>
        </w:numPr>
        <w:ind w:left="284" w:hanging="284"/>
      </w:pPr>
      <w:bookmarkStart w:id="0" w:name="_Hlk81987770"/>
      <w:r w:rsidRPr="00A33EAF">
        <w:t>Data representation – text and images</w:t>
      </w:r>
    </w:p>
    <w:p w14:paraId="7BE084A1" w14:textId="1A3E65C5" w:rsidR="00D466ED" w:rsidRPr="00A33EAF" w:rsidRDefault="00BE2FDB" w:rsidP="00D466ED">
      <w:pPr>
        <w:pStyle w:val="ListParagraph"/>
        <w:numPr>
          <w:ilvl w:val="0"/>
          <w:numId w:val="1"/>
        </w:numPr>
        <w:ind w:left="284" w:hanging="284"/>
      </w:pPr>
      <w:r w:rsidRPr="00A33EAF">
        <w:t xml:space="preserve">Data representation – </w:t>
      </w:r>
      <w:r w:rsidR="003D03E9" w:rsidRPr="00A33EAF">
        <w:t>signed integers</w:t>
      </w:r>
    </w:p>
    <w:p w14:paraId="482C6A0F" w14:textId="5F8BCCF3" w:rsidR="00D466ED" w:rsidRPr="00A33EAF" w:rsidRDefault="009B3617" w:rsidP="00D466ED">
      <w:pPr>
        <w:pStyle w:val="ListParagraph"/>
        <w:numPr>
          <w:ilvl w:val="0"/>
          <w:numId w:val="1"/>
        </w:numPr>
        <w:ind w:left="284" w:hanging="284"/>
      </w:pPr>
      <w:r w:rsidRPr="00A33EAF">
        <w:t>Building a</w:t>
      </w:r>
      <w:r w:rsidR="00BE2FDB" w:rsidRPr="00A33EAF">
        <w:t xml:space="preserve"> simple ALU</w:t>
      </w:r>
    </w:p>
    <w:bookmarkEnd w:id="0"/>
    <w:p w14:paraId="039E8732" w14:textId="77777777" w:rsidR="000836F8" w:rsidRPr="00A33EAF" w:rsidRDefault="000836F8" w:rsidP="00D466ED"/>
    <w:p w14:paraId="6B66B8CD" w14:textId="06242265" w:rsidR="00D466ED" w:rsidRPr="00A33EAF" w:rsidRDefault="00D466ED" w:rsidP="004246ED">
      <w:pPr>
        <w:pStyle w:val="Heading3"/>
      </w:pPr>
      <w:r w:rsidRPr="00A33EAF">
        <w:t xml:space="preserve">Part 1 </w:t>
      </w:r>
      <w:r w:rsidR="003D03E9" w:rsidRPr="00A33EAF">
        <w:t>Representing text and images</w:t>
      </w:r>
    </w:p>
    <w:p w14:paraId="33482E72" w14:textId="732A9644" w:rsidR="00D51EB3" w:rsidRPr="00A33EAF" w:rsidRDefault="00D51EB3" w:rsidP="00D51EB3"/>
    <w:p w14:paraId="24A5BA4C" w14:textId="517CA3A4" w:rsidR="00770982" w:rsidRPr="00A33EAF" w:rsidRDefault="001F7DA1" w:rsidP="00D466ED">
      <w:bookmarkStart w:id="1" w:name="_Hlk82442862"/>
      <w:r w:rsidRPr="00A33EAF">
        <w:t>The tutor will give a short recap on binary and hexadecimal before introducing the concepts of storing text. You will use Visual Studio code</w:t>
      </w:r>
      <w:r w:rsidR="003D56CB" w:rsidRPr="00A33EAF">
        <w:t xml:space="preserve"> for the practical work for this part (along with Windows File Explorer).</w:t>
      </w:r>
      <w:r w:rsidRPr="00A33EAF">
        <w:t xml:space="preserve"> </w:t>
      </w:r>
    </w:p>
    <w:p w14:paraId="7FBB125C" w14:textId="70753651" w:rsidR="00A45C8C" w:rsidRPr="00A33EAF" w:rsidRDefault="00CD0F58" w:rsidP="00D466ED">
      <w:pPr>
        <w:pStyle w:val="ListParagraph"/>
        <w:numPr>
          <w:ilvl w:val="0"/>
          <w:numId w:val="15"/>
        </w:numPr>
      </w:pPr>
      <w:r w:rsidRPr="00A33EAF">
        <w:t>Looking at the ASCII table</w:t>
      </w:r>
    </w:p>
    <w:p w14:paraId="0B8A865F" w14:textId="18F56BF2" w:rsidR="00554FAD" w:rsidRPr="00A33EAF" w:rsidRDefault="00A45C8C" w:rsidP="00A45C8C">
      <w:pPr>
        <w:pStyle w:val="ListParagraph"/>
        <w:numPr>
          <w:ilvl w:val="0"/>
          <w:numId w:val="16"/>
        </w:numPr>
      </w:pPr>
      <w:r w:rsidRPr="00A33EAF">
        <w:t>Open Visual Studio Code (VS Code)</w:t>
      </w:r>
    </w:p>
    <w:p w14:paraId="1A3AE5E7" w14:textId="7F21A701" w:rsidR="00A45C8C" w:rsidRPr="00A33EAF" w:rsidRDefault="00A45C8C" w:rsidP="00A45C8C">
      <w:pPr>
        <w:pStyle w:val="ListParagraph"/>
        <w:numPr>
          <w:ilvl w:val="0"/>
          <w:numId w:val="16"/>
        </w:numPr>
      </w:pPr>
      <w:r w:rsidRPr="00A33EAF">
        <w:t>Choose file and new file</w:t>
      </w:r>
    </w:p>
    <w:p w14:paraId="4910C401" w14:textId="3AD4C87F" w:rsidR="00A45C8C" w:rsidRPr="00A33EAF" w:rsidRDefault="00CD0F58" w:rsidP="00A45C8C">
      <w:pPr>
        <w:pStyle w:val="ListParagraph"/>
        <w:numPr>
          <w:ilvl w:val="0"/>
          <w:numId w:val="16"/>
        </w:numPr>
      </w:pPr>
      <w:r w:rsidRPr="00A33EAF">
        <w:t>Ignore any message that comes up and type in a</w:t>
      </w:r>
      <w:r w:rsidR="00CE403D" w:rsidRPr="00A33EAF">
        <w:t xml:space="preserve"> short</w:t>
      </w:r>
      <w:r w:rsidRPr="00A33EAF">
        <w:t xml:space="preserve"> message (more than one word) using standard English characters.</w:t>
      </w:r>
    </w:p>
    <w:p w14:paraId="0082BEAF" w14:textId="1B2F6DF9" w:rsidR="00A45C8C" w:rsidRPr="00A33EAF" w:rsidRDefault="00A45C8C" w:rsidP="00A45C8C">
      <w:pPr>
        <w:pStyle w:val="ListParagraph"/>
        <w:numPr>
          <w:ilvl w:val="0"/>
          <w:numId w:val="16"/>
        </w:numPr>
      </w:pPr>
      <w:r w:rsidRPr="00A33EAF">
        <w:t>Save the file as plain text</w:t>
      </w:r>
      <w:r w:rsidR="00C86D76" w:rsidRPr="00A33EAF">
        <w:t xml:space="preserve"> (file extension .txt)</w:t>
      </w:r>
    </w:p>
    <w:p w14:paraId="678DA6EF" w14:textId="379BC148" w:rsidR="00A45C8C" w:rsidRPr="00A33EAF" w:rsidRDefault="00A45C8C" w:rsidP="00A45C8C">
      <w:pPr>
        <w:pStyle w:val="ListParagraph"/>
        <w:numPr>
          <w:ilvl w:val="0"/>
          <w:numId w:val="16"/>
        </w:numPr>
      </w:pPr>
      <w:r w:rsidRPr="00A33EAF">
        <w:t>Right-click on the filename</w:t>
      </w:r>
      <w:r w:rsidR="001A0746" w:rsidRPr="00A33EAF">
        <w:t xml:space="preserve"> </w:t>
      </w:r>
      <w:r w:rsidR="00197F5C" w:rsidRPr="00A33EAF">
        <w:t>at the top of the tab you are using in</w:t>
      </w:r>
      <w:r w:rsidRPr="00A33EAF">
        <w:t xml:space="preserve"> VS Code and Choose “Reopen Editor With…”</w:t>
      </w:r>
    </w:p>
    <w:p w14:paraId="141EE758" w14:textId="59D91F29" w:rsidR="00A45C8C" w:rsidRPr="00A33EAF" w:rsidRDefault="00C00A5B" w:rsidP="00A45C8C">
      <w:pPr>
        <w:pStyle w:val="ListParagraph"/>
        <w:numPr>
          <w:ilvl w:val="0"/>
          <w:numId w:val="16"/>
        </w:numPr>
      </w:pPr>
      <w:r w:rsidRPr="00A33EAF">
        <w:t xml:space="preserve">Choose Hex Editor. </w:t>
      </w:r>
      <w:r w:rsidR="00A45C8C" w:rsidRPr="00A33EAF">
        <w:t>If hex editor does not come up on the list, start typing hex editor</w:t>
      </w:r>
      <w:r w:rsidRPr="00A33EAF">
        <w:t>.</w:t>
      </w:r>
    </w:p>
    <w:p w14:paraId="543631DD" w14:textId="3EEC2CBB" w:rsidR="00A45C8C" w:rsidRPr="00A33EAF" w:rsidRDefault="00A45C8C" w:rsidP="00A45C8C">
      <w:pPr>
        <w:pStyle w:val="ListParagraph"/>
        <w:numPr>
          <w:ilvl w:val="0"/>
          <w:numId w:val="16"/>
        </w:numPr>
      </w:pPr>
      <w:r w:rsidRPr="00A33EAF">
        <w:t xml:space="preserve">Look at the </w:t>
      </w:r>
      <w:r w:rsidR="00CD0F58" w:rsidRPr="00A33EAF">
        <w:t>hex version of the message</w:t>
      </w:r>
      <w:r w:rsidR="00FE0E5A" w:rsidRPr="00A33EAF">
        <w:t>.</w:t>
      </w:r>
    </w:p>
    <w:p w14:paraId="645C921A" w14:textId="63FBFCC0" w:rsidR="00CD0F58" w:rsidRPr="00A33EAF" w:rsidRDefault="00CD0F58" w:rsidP="00A45C8C">
      <w:pPr>
        <w:pStyle w:val="ListParagraph"/>
        <w:numPr>
          <w:ilvl w:val="0"/>
          <w:numId w:val="16"/>
        </w:numPr>
      </w:pPr>
      <w:r w:rsidRPr="00A33EAF">
        <w:t>Use the ASCII table to change the</w:t>
      </w:r>
      <w:r w:rsidR="00CE403D" w:rsidRPr="00A33EAF">
        <w:t xml:space="preserve"> case of </w:t>
      </w:r>
      <w:r w:rsidR="005B181F" w:rsidRPr="00A33EAF">
        <w:t>the</w:t>
      </w:r>
      <w:r w:rsidRPr="00A33EAF">
        <w:t xml:space="preserve"> message by altering the hex </w:t>
      </w:r>
      <w:r w:rsidR="00E92F76" w:rsidRPr="00A33EAF">
        <w:t>digits</w:t>
      </w:r>
      <w:r w:rsidR="005B181F" w:rsidRPr="00A33EAF">
        <w:t>. That is, change lower to upper case and vice-versa.</w:t>
      </w:r>
    </w:p>
    <w:p w14:paraId="27CFC5CD" w14:textId="7648F2D0" w:rsidR="00CD0F58" w:rsidRPr="00A33EAF" w:rsidRDefault="00CD0F58" w:rsidP="00CD0F58"/>
    <w:p w14:paraId="67981E74" w14:textId="52697D6C" w:rsidR="00CD0F58" w:rsidRPr="00A33EAF" w:rsidRDefault="00CD0F58" w:rsidP="00CD0F58">
      <w:pPr>
        <w:pStyle w:val="ListParagraph"/>
        <w:numPr>
          <w:ilvl w:val="0"/>
          <w:numId w:val="15"/>
        </w:numPr>
      </w:pPr>
      <w:r w:rsidRPr="00A33EAF">
        <w:t>Comparing two text files</w:t>
      </w:r>
    </w:p>
    <w:p w14:paraId="33FD81F6" w14:textId="14F8FD51" w:rsidR="00CD0F58" w:rsidRPr="00A33EAF" w:rsidRDefault="00CD0F58" w:rsidP="00CD0F58">
      <w:pPr>
        <w:pStyle w:val="ListParagraph"/>
        <w:numPr>
          <w:ilvl w:val="0"/>
          <w:numId w:val="17"/>
        </w:numPr>
      </w:pPr>
      <w:r w:rsidRPr="00A33EAF">
        <w:t xml:space="preserve">Download the </w:t>
      </w:r>
      <w:r w:rsidR="00E92F76" w:rsidRPr="00A33EAF">
        <w:t xml:space="preserve">files </w:t>
      </w:r>
      <w:r w:rsidR="00E92F76" w:rsidRPr="00A33EAF">
        <w:rPr>
          <w:b/>
          <w:bCs/>
        </w:rPr>
        <w:t>bytes</w:t>
      </w:r>
      <w:r w:rsidR="00F0164C" w:rsidRPr="00A33EAF">
        <w:rPr>
          <w:b/>
          <w:bCs/>
        </w:rPr>
        <w:t>_</w:t>
      </w:r>
      <w:r w:rsidR="00E92F76" w:rsidRPr="00A33EAF">
        <w:rPr>
          <w:b/>
          <w:bCs/>
        </w:rPr>
        <w:t>v1.txt</w:t>
      </w:r>
      <w:r w:rsidR="00E92F76" w:rsidRPr="00A33EAF">
        <w:t xml:space="preserve"> and </w:t>
      </w:r>
      <w:r w:rsidR="00E92F76" w:rsidRPr="00A33EAF">
        <w:rPr>
          <w:b/>
          <w:bCs/>
        </w:rPr>
        <w:t>bytes</w:t>
      </w:r>
      <w:r w:rsidR="00F0164C" w:rsidRPr="00A33EAF">
        <w:rPr>
          <w:b/>
          <w:bCs/>
        </w:rPr>
        <w:t>_</w:t>
      </w:r>
      <w:r w:rsidR="00E92F76" w:rsidRPr="00A33EAF">
        <w:rPr>
          <w:b/>
          <w:bCs/>
        </w:rPr>
        <w:t>v2.txt</w:t>
      </w:r>
      <w:r w:rsidRPr="00A33EAF">
        <w:t xml:space="preserve"> from Moodle</w:t>
      </w:r>
    </w:p>
    <w:p w14:paraId="654F4F72" w14:textId="66372125" w:rsidR="00CD0F58" w:rsidRPr="00A33EAF" w:rsidRDefault="00CD0F58" w:rsidP="00CD0F58">
      <w:pPr>
        <w:pStyle w:val="ListParagraph"/>
        <w:numPr>
          <w:ilvl w:val="0"/>
          <w:numId w:val="17"/>
        </w:numPr>
      </w:pPr>
      <w:r w:rsidRPr="00A33EAF">
        <w:t xml:space="preserve">Open both files in </w:t>
      </w:r>
      <w:r w:rsidR="001F7DA1" w:rsidRPr="00A33EAF">
        <w:t>VS code (but do not look at the hex yet)</w:t>
      </w:r>
      <w:r w:rsidRPr="00A33EAF">
        <w:t xml:space="preserve">. </w:t>
      </w:r>
    </w:p>
    <w:p w14:paraId="73B75524" w14:textId="0CF4C3FF" w:rsidR="00CD0F58" w:rsidRPr="00A33EAF" w:rsidRDefault="00CD0F58" w:rsidP="00CD0F58">
      <w:pPr>
        <w:pStyle w:val="ListParagraph"/>
        <w:numPr>
          <w:ilvl w:val="0"/>
          <w:numId w:val="17"/>
        </w:numPr>
      </w:pPr>
      <w:r w:rsidRPr="00A33EAF">
        <w:t>Compare the two files by reading them – they should look the same</w:t>
      </w:r>
    </w:p>
    <w:p w14:paraId="250FD32C" w14:textId="76F7E804" w:rsidR="00CD0F58" w:rsidRPr="00A33EAF" w:rsidRDefault="00E92F76" w:rsidP="00CD0F58">
      <w:pPr>
        <w:pStyle w:val="ListParagraph"/>
        <w:numPr>
          <w:ilvl w:val="0"/>
          <w:numId w:val="17"/>
        </w:numPr>
      </w:pPr>
      <w:r w:rsidRPr="00A33EAF">
        <w:t xml:space="preserve">Look at the number of bytes each file uses. </w:t>
      </w:r>
      <w:r w:rsidR="001F7DA1" w:rsidRPr="00A33EAF">
        <w:t>I</w:t>
      </w:r>
      <w:r w:rsidRPr="00A33EAF">
        <w:t>n Windows File Explorer, you can right click and choose properties which will also give the size of the file</w:t>
      </w:r>
      <w:r w:rsidR="001F7DA1" w:rsidRPr="00A33EAF">
        <w:t>.</w:t>
      </w:r>
    </w:p>
    <w:p w14:paraId="525463D5" w14:textId="0E5A5F39" w:rsidR="00E346B4" w:rsidRPr="00A33EAF" w:rsidRDefault="00E346B4" w:rsidP="00CD0F58">
      <w:pPr>
        <w:pStyle w:val="ListParagraph"/>
        <w:numPr>
          <w:ilvl w:val="0"/>
          <w:numId w:val="17"/>
        </w:numPr>
      </w:pPr>
      <w:r w:rsidRPr="00A33EAF">
        <w:t xml:space="preserve">The text looks the same but takes up a different number of bytes, use </w:t>
      </w:r>
      <w:r w:rsidR="00E92F76" w:rsidRPr="00A33EAF">
        <w:t>the</w:t>
      </w:r>
      <w:r w:rsidRPr="00A33EAF">
        <w:t xml:space="preserve"> hex editor</w:t>
      </w:r>
      <w:r w:rsidR="00E92F76" w:rsidRPr="00A33EAF">
        <w:t xml:space="preserve"> in VS Code</w:t>
      </w:r>
      <w:r w:rsidRPr="00A33EAF">
        <w:t xml:space="preserve"> to work out what differences there are.</w:t>
      </w:r>
    </w:p>
    <w:p w14:paraId="68CC3494" w14:textId="1F8CCE40" w:rsidR="00D51EB3" w:rsidRPr="00A33EAF" w:rsidRDefault="00D51EB3" w:rsidP="00D51EB3">
      <w:r w:rsidRPr="00A33EAF">
        <w:t xml:space="preserve">The tutor will lead a discussion into your findings from these exercises. </w:t>
      </w:r>
    </w:p>
    <w:p w14:paraId="77D13D32" w14:textId="77777777" w:rsidR="00B20B0F" w:rsidRPr="00A33EAF" w:rsidRDefault="00B20B0F" w:rsidP="00D51EB3"/>
    <w:p w14:paraId="26E3257A" w14:textId="19021E6E" w:rsidR="00D51EB3" w:rsidRPr="00A33EAF" w:rsidRDefault="00D51EB3" w:rsidP="00D51EB3">
      <w:r w:rsidRPr="00A33EAF">
        <w:t>The tutor will explain some concepts relating to storing images and lead the following exercise on looking at the representation of a bitmap image.</w:t>
      </w:r>
      <w:r w:rsidR="00011965" w:rsidRPr="00A33EAF">
        <w:t xml:space="preserve"> </w:t>
      </w:r>
    </w:p>
    <w:p w14:paraId="50B3D2BE" w14:textId="018FE12B" w:rsidR="00E346B4" w:rsidRPr="00A33EAF" w:rsidRDefault="00E346B4" w:rsidP="00E346B4">
      <w:pPr>
        <w:pStyle w:val="ListParagraph"/>
        <w:numPr>
          <w:ilvl w:val="0"/>
          <w:numId w:val="15"/>
        </w:numPr>
      </w:pPr>
      <w:r w:rsidRPr="00A33EAF">
        <w:lastRenderedPageBreak/>
        <w:t>Looking at images</w:t>
      </w:r>
      <w:r w:rsidR="00E92F76" w:rsidRPr="00A33EAF">
        <w:t xml:space="preserve"> in bmp format</w:t>
      </w:r>
    </w:p>
    <w:p w14:paraId="4C7012B2" w14:textId="6BF2C351" w:rsidR="00E346B4" w:rsidRPr="00A33EAF" w:rsidRDefault="00C86D76" w:rsidP="00C86D76">
      <w:pPr>
        <w:pStyle w:val="ListParagraph"/>
        <w:numPr>
          <w:ilvl w:val="0"/>
          <w:numId w:val="18"/>
        </w:numPr>
      </w:pPr>
      <w:r w:rsidRPr="00A33EAF">
        <w:t xml:space="preserve">Download the file </w:t>
      </w:r>
      <w:r w:rsidR="003E7B81" w:rsidRPr="00A33EAF">
        <w:rPr>
          <w:b/>
          <w:bCs/>
        </w:rPr>
        <w:t>tiny</w:t>
      </w:r>
      <w:r w:rsidR="002740DF" w:rsidRPr="00A33EAF">
        <w:rPr>
          <w:b/>
          <w:bCs/>
        </w:rPr>
        <w:t>_</w:t>
      </w:r>
      <w:r w:rsidR="003E7B81" w:rsidRPr="00A33EAF">
        <w:rPr>
          <w:b/>
          <w:bCs/>
        </w:rPr>
        <w:t>24</w:t>
      </w:r>
      <w:r w:rsidR="002740DF" w:rsidRPr="00A33EAF">
        <w:rPr>
          <w:b/>
          <w:bCs/>
        </w:rPr>
        <w:t>_</w:t>
      </w:r>
      <w:r w:rsidR="003E7B81" w:rsidRPr="00A33EAF">
        <w:rPr>
          <w:b/>
          <w:bCs/>
        </w:rPr>
        <w:t>bit.bmp</w:t>
      </w:r>
      <w:r w:rsidRPr="00A33EAF">
        <w:t xml:space="preserve"> from </w:t>
      </w:r>
      <w:r w:rsidR="00F64281" w:rsidRPr="00A33EAF">
        <w:t>Moodle and open</w:t>
      </w:r>
      <w:r w:rsidRPr="00A33EAF">
        <w:t xml:space="preserve"> in VS Code</w:t>
      </w:r>
      <w:r w:rsidR="0029599F" w:rsidRPr="00A33EAF">
        <w:t>.</w:t>
      </w:r>
      <w:r w:rsidRPr="00A33EAF">
        <w:t xml:space="preserve"> </w:t>
      </w:r>
    </w:p>
    <w:p w14:paraId="7FA29C0E" w14:textId="25F1C471" w:rsidR="00C86D76" w:rsidRPr="00A33EAF" w:rsidRDefault="00F64281" w:rsidP="00C86D76">
      <w:pPr>
        <w:pStyle w:val="ListParagraph"/>
        <w:numPr>
          <w:ilvl w:val="0"/>
          <w:numId w:val="18"/>
        </w:numPr>
      </w:pPr>
      <w:r w:rsidRPr="00A33EAF">
        <w:t>VS Code should open it as an image preview, but it will be tiny as it is a 4x4 pixel image. You should be able to zoom up to</w:t>
      </w:r>
      <w:r w:rsidR="00D05277" w:rsidRPr="00A33EAF">
        <w:t xml:space="preserve"> at least</w:t>
      </w:r>
      <w:r w:rsidRPr="00A33EAF">
        <w:t xml:space="preserve"> </w:t>
      </w:r>
      <w:r w:rsidR="00D05277" w:rsidRPr="00A33EAF">
        <w:t>1</w:t>
      </w:r>
      <w:r w:rsidRPr="00A33EAF">
        <w:t>000%</w:t>
      </w:r>
      <w:r w:rsidR="00D05277" w:rsidRPr="00A33EAF">
        <w:t xml:space="preserve">. </w:t>
      </w:r>
      <w:r w:rsidR="005B503E" w:rsidRPr="00A33EAF">
        <w:t xml:space="preserve">In the bottom bar of VS Code </w:t>
      </w:r>
      <w:r w:rsidR="00A5230C" w:rsidRPr="00A33EAF">
        <w:t>you can click on</w:t>
      </w:r>
      <w:r w:rsidR="005460DC" w:rsidRPr="00A33EAF">
        <w:t xml:space="preserve"> the zoom level which might say “Whole Image”.</w:t>
      </w:r>
    </w:p>
    <w:p w14:paraId="776C18C3" w14:textId="78E4C4F8" w:rsidR="00F64281" w:rsidRPr="00A33EAF" w:rsidRDefault="00F64281" w:rsidP="00C86D76">
      <w:pPr>
        <w:pStyle w:val="ListParagraph"/>
        <w:numPr>
          <w:ilvl w:val="0"/>
          <w:numId w:val="18"/>
        </w:numPr>
      </w:pPr>
      <w:r w:rsidRPr="00A33EAF">
        <w:t>Right-click on the image name a</w:t>
      </w:r>
      <w:r w:rsidR="00197F5C" w:rsidRPr="00A33EAF">
        <w:t>t the top of the tab</w:t>
      </w:r>
      <w:r w:rsidRPr="00A33EAF">
        <w:t xml:space="preserve"> and reopen with the Hex Editor</w:t>
      </w:r>
    </w:p>
    <w:p w14:paraId="0B1BDE93" w14:textId="4B083B66" w:rsidR="00F64281" w:rsidRPr="00A33EAF" w:rsidRDefault="00F64281" w:rsidP="00F64281">
      <w:pPr>
        <w:pStyle w:val="ListParagraph"/>
        <w:numPr>
          <w:ilvl w:val="0"/>
          <w:numId w:val="18"/>
        </w:numPr>
      </w:pPr>
      <w:r w:rsidRPr="00A33EAF">
        <w:t>The first part of the file is metadata, the pixel data starts at position X’36’. We will look at th</w:t>
      </w:r>
      <w:r w:rsidR="00AC41C5" w:rsidRPr="00A33EAF">
        <w:t>e</w:t>
      </w:r>
      <w:r w:rsidRPr="00A33EAF">
        <w:t xml:space="preserve"> data </w:t>
      </w:r>
      <w:r w:rsidR="00C24E31">
        <w:t>together</w:t>
      </w:r>
      <w:r w:rsidRPr="00A33EAF">
        <w:t>.</w:t>
      </w:r>
      <w:r w:rsidR="00AC41C5" w:rsidRPr="00A33EAF">
        <w:t xml:space="preserve"> You should be used to RGB colours w</w:t>
      </w:r>
      <w:r w:rsidR="00C24E31">
        <w:t>ith</w:t>
      </w:r>
      <w:r w:rsidR="00AC41C5" w:rsidRPr="00A33EAF">
        <w:t xml:space="preserve"> </w:t>
      </w:r>
      <w:r w:rsidR="00C24E31">
        <w:t>each</w:t>
      </w:r>
      <w:r w:rsidR="00AC41C5" w:rsidRPr="00A33EAF">
        <w:t xml:space="preserve"> ha</w:t>
      </w:r>
      <w:r w:rsidR="00C24E31">
        <w:t>ving</w:t>
      </w:r>
      <w:r w:rsidR="00AC41C5" w:rsidRPr="00A33EAF">
        <w:t xml:space="preserve"> a value between 0 and 255. In bmp file encoding, the order of the colours is BGR</w:t>
      </w:r>
      <w:r w:rsidR="00667A35" w:rsidRPr="00A33EAF">
        <w:t xml:space="preserve">, that is </w:t>
      </w:r>
      <w:r w:rsidR="00073F2B" w:rsidRPr="00A33EAF">
        <w:t>blue, green, red</w:t>
      </w:r>
      <w:r w:rsidR="00AC41C5" w:rsidRPr="00A33EAF">
        <w:t xml:space="preserve">. </w:t>
      </w:r>
    </w:p>
    <w:p w14:paraId="525E518B" w14:textId="032B5734" w:rsidR="00FC27AC" w:rsidRPr="00A33EAF" w:rsidRDefault="00FC27AC" w:rsidP="00F64281">
      <w:pPr>
        <w:pStyle w:val="ListParagraph"/>
        <w:numPr>
          <w:ilvl w:val="0"/>
          <w:numId w:val="18"/>
        </w:numPr>
      </w:pPr>
      <w:r w:rsidRPr="00A33EAF">
        <w:t>Your task is to change the colours in the image by changing the hex values only.</w:t>
      </w:r>
      <w:r w:rsidR="00E04D10" w:rsidRPr="00A33EAF">
        <w:t xml:space="preserve"> You should change all the green parts of the rainbow to be blue instead.</w:t>
      </w:r>
      <w:r w:rsidR="009A4330" w:rsidRPr="00A33EAF">
        <w:t xml:space="preserve"> </w:t>
      </w:r>
      <w:r w:rsidR="00C24E31">
        <w:t>Save the file and open reopen with the Image preview to check your changes.</w:t>
      </w:r>
    </w:p>
    <w:p w14:paraId="0B214008" w14:textId="15A21D65" w:rsidR="00011965" w:rsidRPr="00A33EAF" w:rsidRDefault="00011965" w:rsidP="00E426E0"/>
    <w:p w14:paraId="074E5ECC" w14:textId="48F51BF1" w:rsidR="00011965" w:rsidRPr="00A33EAF" w:rsidRDefault="00793D55" w:rsidP="00793D55">
      <w:pPr>
        <w:pStyle w:val="ListParagraph"/>
        <w:ind w:left="0"/>
      </w:pPr>
      <w:r w:rsidRPr="00A33EAF">
        <w:t>The tutor will lead a discussion into your findings.</w:t>
      </w:r>
    </w:p>
    <w:bookmarkEnd w:id="1"/>
    <w:p w14:paraId="7E52AD79" w14:textId="44D5E50E" w:rsidR="00646908" w:rsidRPr="00A33EAF" w:rsidRDefault="00646908" w:rsidP="00D466ED"/>
    <w:p w14:paraId="5CC12BB7" w14:textId="73B08327" w:rsidR="00646908" w:rsidRPr="00A33EAF" w:rsidRDefault="00646908" w:rsidP="00646908">
      <w:pPr>
        <w:pStyle w:val="Heading3"/>
      </w:pPr>
      <w:r w:rsidRPr="00A33EAF">
        <w:t xml:space="preserve">Part 2 </w:t>
      </w:r>
      <w:r w:rsidR="00AC41C5" w:rsidRPr="00A33EAF">
        <w:t>Representing negative numbers</w:t>
      </w:r>
    </w:p>
    <w:p w14:paraId="55A463E8" w14:textId="1E99951F" w:rsidR="00AC41C5" w:rsidRPr="00A33EAF" w:rsidRDefault="00AC41C5" w:rsidP="00AC41C5"/>
    <w:p w14:paraId="04FA97F0" w14:textId="38BEF05C" w:rsidR="00AC41C5" w:rsidRPr="00A33EAF" w:rsidRDefault="00AC41C5" w:rsidP="00AC41C5">
      <w:bookmarkStart w:id="2" w:name="_Hlk82442900"/>
      <w:r w:rsidRPr="00A33EAF">
        <w:t>The tutor will talk through two’s complement as a way to store signed integers</w:t>
      </w:r>
      <w:r w:rsidR="002F2634" w:rsidRPr="00A33EAF">
        <w:t xml:space="preserve"> in binary</w:t>
      </w:r>
      <w:r w:rsidRPr="00A33EAF">
        <w:t xml:space="preserve"> (numbers that can be positive or negative). </w:t>
      </w:r>
    </w:p>
    <w:p w14:paraId="7242A958" w14:textId="1ACED07A" w:rsidR="00EC12CB" w:rsidRDefault="00FC27AC" w:rsidP="00FC27AC">
      <w:bookmarkStart w:id="3" w:name="_Hlk81826370"/>
      <w:r w:rsidRPr="00A33EAF">
        <w:t>Try the following exercises before the tutor looks at the solutions with the group.</w:t>
      </w:r>
      <w:r w:rsidR="00EC12CB" w:rsidRPr="00A33EAF">
        <w:t xml:space="preserve"> You </w:t>
      </w:r>
      <w:r w:rsidR="00C24E31">
        <w:t>should</w:t>
      </w:r>
      <w:r w:rsidR="00EC12CB" w:rsidRPr="00A33EAF">
        <w:t xml:space="preserve"> do rough work for the steps of these and to discuss your answers with other students.</w:t>
      </w:r>
      <w:r w:rsidR="003D320C" w:rsidRPr="00A33EAF">
        <w:t xml:space="preserve"> After working out the answers by hand, you might want to use a conversion website to check your answers.</w:t>
      </w:r>
    </w:p>
    <w:p w14:paraId="0B208AE7" w14:textId="77777777" w:rsidR="00E60EE8" w:rsidRPr="00A33EAF" w:rsidRDefault="00E60EE8" w:rsidP="00FC27AC"/>
    <w:p w14:paraId="06A62CB0" w14:textId="01BD117E" w:rsidR="00FC27AC" w:rsidRPr="00A33EAF" w:rsidRDefault="00EC12CB" w:rsidP="00FC27AC">
      <w:pPr>
        <w:pStyle w:val="ListParagraph"/>
        <w:numPr>
          <w:ilvl w:val="0"/>
          <w:numId w:val="19"/>
        </w:numPr>
      </w:pPr>
      <w:r w:rsidRPr="00A33EAF">
        <w:t>T</w:t>
      </w:r>
      <w:r w:rsidR="00FC27AC" w:rsidRPr="00A33EAF">
        <w:t xml:space="preserve">he following numbers are all </w:t>
      </w:r>
      <w:r w:rsidRPr="00A33EAF">
        <w:t>8-bit two’s complement, which of them are negative?</w:t>
      </w:r>
      <w:r w:rsidR="003D320C" w:rsidRPr="00A33EAF">
        <w:t xml:space="preserve"> You do not need to convert them to decimal for this task.</w:t>
      </w:r>
    </w:p>
    <w:p w14:paraId="4D54CDF0" w14:textId="4BA6F0A3" w:rsidR="003D320C" w:rsidRPr="00A33EAF" w:rsidRDefault="00C82F7E" w:rsidP="003D320C">
      <w:pPr>
        <w:pStyle w:val="ListParagraph"/>
        <w:ind w:left="360"/>
      </w:pPr>
      <w:r w:rsidRPr="00A33EAF">
        <w:t xml:space="preserve">00101011 </w:t>
      </w:r>
      <w:r w:rsidRPr="00A33EAF">
        <w:tab/>
      </w:r>
      <w:r w:rsidRPr="00A33EAF">
        <w:tab/>
      </w:r>
      <w:r w:rsidR="00B677D2" w:rsidRPr="00A33EAF">
        <w:t>10110010</w:t>
      </w:r>
      <w:r w:rsidR="00B677D2" w:rsidRPr="00A33EAF">
        <w:tab/>
      </w:r>
      <w:r w:rsidR="00B677D2" w:rsidRPr="00A33EAF">
        <w:tab/>
        <w:t>00011111</w:t>
      </w:r>
      <w:r w:rsidR="00B677D2" w:rsidRPr="00A33EAF">
        <w:tab/>
      </w:r>
      <w:r w:rsidR="00B677D2" w:rsidRPr="00A33EAF">
        <w:tab/>
        <w:t>10001001</w:t>
      </w:r>
    </w:p>
    <w:p w14:paraId="5BE55C6E" w14:textId="77777777" w:rsidR="00EC12CB" w:rsidRPr="00A33EAF" w:rsidRDefault="00EC12CB" w:rsidP="00EC12CB"/>
    <w:bookmarkEnd w:id="3"/>
    <w:p w14:paraId="5B1D0767" w14:textId="4C8986C1" w:rsidR="00FC27AC" w:rsidRPr="00A33EAF" w:rsidRDefault="00FC27AC" w:rsidP="00FC27AC">
      <w:pPr>
        <w:pStyle w:val="ListParagraph"/>
        <w:numPr>
          <w:ilvl w:val="0"/>
          <w:numId w:val="19"/>
        </w:numPr>
      </w:pPr>
      <w:r w:rsidRPr="00A33EAF">
        <w:t>Work out the two’s complement of the following binary numbers (they are 8-bits)</w:t>
      </w:r>
      <w:r w:rsidR="00B677D2" w:rsidRPr="00A33EAF">
        <w:t>. You do not need to convert them to decimal for this task.</w:t>
      </w:r>
    </w:p>
    <w:p w14:paraId="3393228A" w14:textId="0EEA2236" w:rsidR="00EC12CB" w:rsidRPr="00A33EAF" w:rsidRDefault="00EC12CB" w:rsidP="00B677D2">
      <w:pPr>
        <w:ind w:firstLine="360"/>
      </w:pPr>
      <w:r w:rsidRPr="00A33EAF">
        <w:t>00011011</w:t>
      </w:r>
    </w:p>
    <w:p w14:paraId="2D42B474" w14:textId="6DCBF833" w:rsidR="00FC27AC" w:rsidRPr="00A33EAF" w:rsidRDefault="00EC12CB" w:rsidP="00B677D2">
      <w:pPr>
        <w:ind w:firstLine="360"/>
      </w:pPr>
      <w:r w:rsidRPr="00A33EAF">
        <w:t>11110011</w:t>
      </w:r>
    </w:p>
    <w:p w14:paraId="72BB9675" w14:textId="77777777" w:rsidR="00C24E31" w:rsidRPr="00A33EAF" w:rsidRDefault="00C24E31" w:rsidP="00C24E31">
      <w:pPr>
        <w:pStyle w:val="ListParagraph"/>
        <w:ind w:left="360"/>
      </w:pPr>
    </w:p>
    <w:p w14:paraId="3F36C54C" w14:textId="2E02DCF5" w:rsidR="00EC12CB" w:rsidRPr="00A33EAF" w:rsidRDefault="00EC12CB" w:rsidP="00EC12CB">
      <w:pPr>
        <w:pStyle w:val="ListParagraph"/>
        <w:numPr>
          <w:ilvl w:val="0"/>
          <w:numId w:val="19"/>
        </w:numPr>
      </w:pPr>
      <w:r w:rsidRPr="00A33EAF">
        <w:t>If we want to store the decimal number -</w:t>
      </w:r>
      <w:r w:rsidR="008E4E0D">
        <w:t>5</w:t>
      </w:r>
      <w:r w:rsidRPr="00A33EAF">
        <w:t xml:space="preserve"> in an 8-bit two’s complement format, what will it be?</w:t>
      </w:r>
    </w:p>
    <w:p w14:paraId="1EC705CD" w14:textId="77777777" w:rsidR="00EC12CB" w:rsidRPr="00A33EAF" w:rsidRDefault="00EC12CB" w:rsidP="00EC12CB">
      <w:pPr>
        <w:pStyle w:val="ListParagraph"/>
        <w:ind w:left="360"/>
      </w:pPr>
    </w:p>
    <w:p w14:paraId="432E4106" w14:textId="77777777" w:rsidR="00EC12CB" w:rsidRPr="00A33EAF" w:rsidRDefault="00EC12CB" w:rsidP="00EC12CB">
      <w:pPr>
        <w:pStyle w:val="ListParagraph"/>
        <w:ind w:left="360"/>
      </w:pPr>
    </w:p>
    <w:p w14:paraId="700A7491" w14:textId="77777777" w:rsidR="00A84400" w:rsidRPr="00A33EAF" w:rsidRDefault="00EC12CB" w:rsidP="00A84400">
      <w:pPr>
        <w:pStyle w:val="ListParagraph"/>
        <w:numPr>
          <w:ilvl w:val="0"/>
          <w:numId w:val="19"/>
        </w:numPr>
      </w:pPr>
      <w:r w:rsidRPr="00A33EAF">
        <w:t>Suppose you have the following binary value stored in 8-bits but you don’t know if it is a signed or unsigned integer, what are the two possible decimal values it could have?</w:t>
      </w:r>
    </w:p>
    <w:p w14:paraId="5C26D390" w14:textId="77777777" w:rsidR="00A84400" w:rsidRPr="00A33EAF" w:rsidRDefault="00A84400" w:rsidP="00A84400">
      <w:pPr>
        <w:pStyle w:val="ListParagraph"/>
      </w:pPr>
    </w:p>
    <w:p w14:paraId="56554182" w14:textId="18AE07EC" w:rsidR="00380FF5" w:rsidRDefault="00A84400" w:rsidP="00A84400">
      <w:pPr>
        <w:pStyle w:val="ListParagraph"/>
        <w:ind w:left="360"/>
      </w:pPr>
      <w:r w:rsidRPr="00A33EAF">
        <w:t>100</w:t>
      </w:r>
      <w:r w:rsidR="0051759D" w:rsidRPr="00A33EAF">
        <w:t>11001</w:t>
      </w:r>
    </w:p>
    <w:p w14:paraId="6772A281" w14:textId="33D10A6D" w:rsidR="00E60EE8" w:rsidRDefault="00E60EE8" w:rsidP="00A84400">
      <w:pPr>
        <w:pStyle w:val="ListParagraph"/>
        <w:ind w:left="360"/>
      </w:pPr>
    </w:p>
    <w:p w14:paraId="4300C9B0" w14:textId="77777777" w:rsidR="00E60EE8" w:rsidRPr="00A33EAF" w:rsidRDefault="00E60EE8" w:rsidP="00E60EE8">
      <w:pPr>
        <w:pStyle w:val="ListParagraph"/>
        <w:numPr>
          <w:ilvl w:val="0"/>
          <w:numId w:val="19"/>
        </w:numPr>
      </w:pPr>
      <w:r w:rsidRPr="00A33EAF">
        <w:lastRenderedPageBreak/>
        <w:t>What is the decimal equivalent of the following 8-bit binary number</w:t>
      </w:r>
      <w:r>
        <w:t xml:space="preserve"> using 2’s complement representation</w:t>
      </w:r>
      <w:r w:rsidRPr="00A33EAF">
        <w:t>?</w:t>
      </w:r>
    </w:p>
    <w:p w14:paraId="71702F23" w14:textId="77777777" w:rsidR="00E60EE8" w:rsidRPr="00A33EAF" w:rsidRDefault="00E60EE8" w:rsidP="00E60EE8">
      <w:pPr>
        <w:pStyle w:val="ListParagraph"/>
        <w:ind w:left="360" w:firstLine="360"/>
      </w:pPr>
      <w:r w:rsidRPr="00A33EAF">
        <w:t>01111111</w:t>
      </w:r>
    </w:p>
    <w:p w14:paraId="77CD367E" w14:textId="77777777" w:rsidR="00E60EE8" w:rsidRPr="00A33EAF" w:rsidRDefault="00E60EE8" w:rsidP="00E60EE8">
      <w:pPr>
        <w:pStyle w:val="ListParagraph"/>
        <w:ind w:left="360"/>
      </w:pPr>
    </w:p>
    <w:p w14:paraId="16B06574" w14:textId="51860B3B" w:rsidR="00E60EE8" w:rsidRDefault="00E60EE8" w:rsidP="00E60EE8">
      <w:pPr>
        <w:pStyle w:val="ListParagraph"/>
        <w:ind w:left="360"/>
      </w:pPr>
      <w:r w:rsidRPr="00A33EAF">
        <w:t>What do we get if we add 1 to that binary number</w:t>
      </w:r>
      <w:r>
        <w:t xml:space="preserve"> using normal</w:t>
      </w:r>
      <w:r>
        <w:t xml:space="preserve"> binary</w:t>
      </w:r>
      <w:r>
        <w:t xml:space="preserve"> arithmetic</w:t>
      </w:r>
      <w:r w:rsidRPr="00A33EAF">
        <w:t>?</w:t>
      </w:r>
    </w:p>
    <w:p w14:paraId="0830D95A" w14:textId="77777777" w:rsidR="00E60EE8" w:rsidRPr="00A33EAF" w:rsidRDefault="00E60EE8" w:rsidP="00E60EE8">
      <w:pPr>
        <w:pStyle w:val="ListParagraph"/>
        <w:ind w:left="360"/>
      </w:pPr>
    </w:p>
    <w:p w14:paraId="7589D016" w14:textId="57A0508D" w:rsidR="00E60EE8" w:rsidRPr="00A33EAF" w:rsidRDefault="00E60EE8" w:rsidP="00E60EE8">
      <w:pPr>
        <w:pStyle w:val="ListParagraph"/>
        <w:ind w:left="360"/>
      </w:pPr>
      <w:r w:rsidRPr="00A33EAF">
        <w:t>What is the decimal equivalent</w:t>
      </w:r>
      <w:r>
        <w:t xml:space="preserve"> of the resulting binary number</w:t>
      </w:r>
      <w:r w:rsidRPr="00A33EAF">
        <w:t>? Remember that we are using two’s complement</w:t>
      </w:r>
      <w:r>
        <w:t>.</w:t>
      </w:r>
    </w:p>
    <w:p w14:paraId="1F5C4A2E" w14:textId="77777777" w:rsidR="00380FF5" w:rsidRPr="00A33EAF" w:rsidRDefault="00380FF5" w:rsidP="00380FF5">
      <w:pPr>
        <w:pStyle w:val="ListParagraph"/>
        <w:ind w:left="360"/>
      </w:pPr>
    </w:p>
    <w:p w14:paraId="1E79213D" w14:textId="53D12D97" w:rsidR="00EC12CB" w:rsidRDefault="00EC12CB" w:rsidP="00EC12CB">
      <w:pPr>
        <w:pStyle w:val="ListParagraph"/>
        <w:numPr>
          <w:ilvl w:val="0"/>
          <w:numId w:val="19"/>
        </w:numPr>
      </w:pPr>
      <w:r w:rsidRPr="00A33EAF">
        <w:t>If you need to subtract a number, it can be easier to add the negative instead. Using 8-bit two’s complement, use binary</w:t>
      </w:r>
      <w:r w:rsidR="00380FF5" w:rsidRPr="00A33EAF">
        <w:t xml:space="preserve"> addition</w:t>
      </w:r>
      <w:r w:rsidRPr="00A33EAF">
        <w:t xml:space="preserve"> to </w:t>
      </w:r>
      <w:r w:rsidR="00380FF5" w:rsidRPr="00A33EAF">
        <w:t xml:space="preserve">do the equivalent calculation of 12 </w:t>
      </w:r>
      <w:r w:rsidR="0051759D" w:rsidRPr="00A33EAF">
        <w:t>–</w:t>
      </w:r>
      <w:r w:rsidR="009E7B1A" w:rsidRPr="00A33EAF">
        <w:t xml:space="preserve"> </w:t>
      </w:r>
      <w:r w:rsidR="00E60EE8">
        <w:t>5</w:t>
      </w:r>
      <w:r w:rsidR="0051759D" w:rsidRPr="00A33EAF">
        <w:t xml:space="preserve">, </w:t>
      </w:r>
      <w:r w:rsidR="009E7B1A" w:rsidRPr="00A33EAF">
        <w:t>that is do 12 + (-</w:t>
      </w:r>
      <w:r w:rsidR="00E60EE8">
        <w:t>5</w:t>
      </w:r>
      <w:r w:rsidR="009E7B1A" w:rsidRPr="00A33EAF">
        <w:t>)</w:t>
      </w:r>
      <w:r w:rsidR="00380FF5" w:rsidRPr="00A33EAF">
        <w:t>. Make sure that you check your answer.</w:t>
      </w:r>
    </w:p>
    <w:p w14:paraId="0D60B929" w14:textId="77777777" w:rsidR="00E60EE8" w:rsidRDefault="00E60EE8" w:rsidP="00E60EE8">
      <w:pPr>
        <w:pStyle w:val="ListParagraph"/>
        <w:ind w:left="360"/>
      </w:pPr>
    </w:p>
    <w:p w14:paraId="5BE259F0" w14:textId="130E36BA" w:rsidR="00E60EE8" w:rsidRPr="00A33EAF" w:rsidRDefault="00E60EE8" w:rsidP="00E60EE8">
      <w:pPr>
        <w:pStyle w:val="ListParagraph"/>
        <w:numPr>
          <w:ilvl w:val="0"/>
          <w:numId w:val="19"/>
        </w:numPr>
      </w:pPr>
      <w:r w:rsidRPr="00A33EAF">
        <w:t xml:space="preserve">What would </w:t>
      </w:r>
      <w:r>
        <w:t>the representation</w:t>
      </w:r>
      <w:r w:rsidRPr="00A33EAF">
        <w:t xml:space="preserve"> be if we store -</w:t>
      </w:r>
      <w:r>
        <w:t>5</w:t>
      </w:r>
      <w:r w:rsidRPr="00A33EAF">
        <w:t xml:space="preserve"> using 16-bit two’s complement?</w:t>
      </w:r>
    </w:p>
    <w:p w14:paraId="23952FE5" w14:textId="77777777" w:rsidR="000071A9" w:rsidRPr="00A33EAF" w:rsidRDefault="000071A9" w:rsidP="000071A9">
      <w:pPr>
        <w:pStyle w:val="ListParagraph"/>
        <w:ind w:left="360"/>
      </w:pPr>
    </w:p>
    <w:p w14:paraId="5A44EF43" w14:textId="404AA9A4" w:rsidR="004E4174" w:rsidRPr="00A33EAF" w:rsidRDefault="007631CC" w:rsidP="004E4174">
      <w:bookmarkStart w:id="4" w:name="_Hlk82514213"/>
      <w:bookmarkEnd w:id="2"/>
      <w:r w:rsidRPr="00A33EAF">
        <w:t xml:space="preserve">The tutor will discuss the answers with the group. </w:t>
      </w:r>
    </w:p>
    <w:bookmarkEnd w:id="4"/>
    <w:p w14:paraId="717B2717" w14:textId="77777777" w:rsidR="004E4174" w:rsidRPr="00A33EAF" w:rsidRDefault="004E4174" w:rsidP="004E4174"/>
    <w:p w14:paraId="6F262C79" w14:textId="397F4539" w:rsidR="004E4174" w:rsidRPr="00A33EAF" w:rsidRDefault="004E4174" w:rsidP="004E4174">
      <w:pPr>
        <w:pStyle w:val="Heading3"/>
      </w:pPr>
      <w:r w:rsidRPr="00A33EAF">
        <w:t>Part 3 Combining logic gates to create components</w:t>
      </w:r>
    </w:p>
    <w:p w14:paraId="628F643C" w14:textId="32054B68" w:rsidR="004E4174" w:rsidRPr="00A33EAF" w:rsidRDefault="004E4174" w:rsidP="004E4174"/>
    <w:p w14:paraId="102AA70E" w14:textId="2187F5A0" w:rsidR="004E4174" w:rsidRPr="00A33EAF" w:rsidRDefault="00A71C77" w:rsidP="004E4174">
      <w:bookmarkStart w:id="5" w:name="_Hlk82162117"/>
      <w:r w:rsidRPr="00A33EAF">
        <w:t xml:space="preserve">The tutor will </w:t>
      </w:r>
      <w:r w:rsidR="00571DDB" w:rsidRPr="00A33EAF">
        <w:t>talk explain the basic ideas of an ALU</w:t>
      </w:r>
      <w:r w:rsidR="00C24E31">
        <w:t>.</w:t>
      </w:r>
    </w:p>
    <w:p w14:paraId="431BAFBC" w14:textId="55B76511" w:rsidR="00571DDB" w:rsidRPr="00A33EAF" w:rsidRDefault="00571DDB" w:rsidP="00571DDB">
      <w:pPr>
        <w:pStyle w:val="ListParagraph"/>
        <w:numPr>
          <w:ilvl w:val="0"/>
          <w:numId w:val="10"/>
        </w:numPr>
      </w:pPr>
      <w:r w:rsidRPr="00A33EAF">
        <w:t>Create an ALU in Logisim as follows:</w:t>
      </w:r>
    </w:p>
    <w:p w14:paraId="754FD8AB" w14:textId="27756711" w:rsidR="00571DDB" w:rsidRPr="00A33EAF" w:rsidRDefault="00571DDB" w:rsidP="00571DDB">
      <w:pPr>
        <w:pStyle w:val="ListParagraph"/>
        <w:numPr>
          <w:ilvl w:val="1"/>
          <w:numId w:val="10"/>
        </w:numPr>
      </w:pPr>
      <w:bookmarkStart w:id="6" w:name="_Hlk82162244"/>
      <w:r w:rsidRPr="00A33EAF">
        <w:t>Have two 8-bit input pins (labelled A and B) for the data to operate on and a 2-bit input (labelled ALU OP) for the operation to carry out.</w:t>
      </w:r>
    </w:p>
    <w:bookmarkEnd w:id="6"/>
    <w:p w14:paraId="502A2C55" w14:textId="6DE0B7E1" w:rsidR="00571DDB" w:rsidRPr="00A33EAF" w:rsidRDefault="00571DDB" w:rsidP="00571DDB">
      <w:pPr>
        <w:pStyle w:val="ListParagraph"/>
        <w:numPr>
          <w:ilvl w:val="1"/>
          <w:numId w:val="10"/>
        </w:numPr>
      </w:pPr>
      <w:r w:rsidRPr="00A33EAF">
        <w:t>Have one 8-bit output pin (labelled ALU OUT)</w:t>
      </w:r>
    </w:p>
    <w:p w14:paraId="3F8D5AC1" w14:textId="718A4B98" w:rsidR="00571DDB" w:rsidRPr="00A33EAF" w:rsidRDefault="00571DDB" w:rsidP="00571DDB">
      <w:pPr>
        <w:pStyle w:val="ListParagraph"/>
        <w:numPr>
          <w:ilvl w:val="1"/>
          <w:numId w:val="10"/>
        </w:numPr>
      </w:pPr>
      <w:r w:rsidRPr="00A33EAF">
        <w:t>The inputs should go into all of the required operations</w:t>
      </w:r>
      <w:r w:rsidR="007C747D" w:rsidRPr="00A33EAF">
        <w:t xml:space="preserve"> given in the table below.</w:t>
      </w:r>
      <w:r w:rsidR="009314CA">
        <w:t xml:space="preserve"> </w:t>
      </w:r>
      <w:r w:rsidR="009314CA" w:rsidRPr="00A33EAF">
        <w:t>Use Logisim built-in components for all of the operations</w:t>
      </w:r>
      <w:r w:rsidR="009314CA">
        <w:t>, adder and subtractor are in the arithmetic tools</w:t>
      </w:r>
      <w:r w:rsidR="009314CA" w:rsidRPr="00A33EAF">
        <w:t>.</w:t>
      </w:r>
    </w:p>
    <w:p w14:paraId="7B30699B" w14:textId="3AB8FD94" w:rsidR="00571DDB" w:rsidRPr="00A33EAF" w:rsidRDefault="008834AB" w:rsidP="00571DDB">
      <w:pPr>
        <w:pStyle w:val="ListParagraph"/>
        <w:numPr>
          <w:ilvl w:val="1"/>
          <w:numId w:val="10"/>
        </w:numPr>
      </w:pPr>
      <w:r w:rsidRPr="00A33EAF">
        <w:t>Use a multiplexer to select the final output according to the value of the 2-bit ALU OP input</w:t>
      </w:r>
      <w:r w:rsidR="00F831BD" w:rsidRPr="00A33EAF">
        <w:t xml:space="preserve"> according to the table below. </w:t>
      </w:r>
      <w:r w:rsidR="009314CA">
        <w:t>Again, use a</w:t>
      </w:r>
      <w:r w:rsidR="00F831BD" w:rsidRPr="00A33EAF">
        <w:t xml:space="preserve"> Logisim built-in component for </w:t>
      </w:r>
      <w:r w:rsidR="009314CA">
        <w:t>the multiplexer (from the plexers tools)</w:t>
      </w:r>
      <w:r w:rsidR="00F831BD" w:rsidRPr="00A33EAF">
        <w:t xml:space="preserve">. </w:t>
      </w:r>
    </w:p>
    <w:p w14:paraId="6603EEC8" w14:textId="17015C3E" w:rsidR="00F831BD" w:rsidRPr="00A33EAF" w:rsidRDefault="00F831BD" w:rsidP="00571DDB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F831BD" w:rsidRPr="00A33EAF" w14:paraId="371D2675" w14:textId="77777777" w:rsidTr="00A032EC">
        <w:tc>
          <w:tcPr>
            <w:tcW w:w="1685" w:type="dxa"/>
          </w:tcPr>
          <w:p w14:paraId="034FFDDE" w14:textId="291305D6" w:rsidR="00F831BD" w:rsidRPr="00A33EAF" w:rsidRDefault="00F831BD" w:rsidP="00571DDB">
            <w:pPr>
              <w:pStyle w:val="ListParagraph"/>
              <w:ind w:left="0"/>
            </w:pPr>
            <w:r w:rsidRPr="00A33EAF">
              <w:t>ALU OP value</w:t>
            </w:r>
          </w:p>
        </w:tc>
        <w:tc>
          <w:tcPr>
            <w:tcW w:w="6611" w:type="dxa"/>
          </w:tcPr>
          <w:p w14:paraId="2ECADA15" w14:textId="5A1E9DF8" w:rsidR="00F831BD" w:rsidRPr="00A33EAF" w:rsidRDefault="00F831BD" w:rsidP="00571DDB">
            <w:pPr>
              <w:pStyle w:val="ListParagraph"/>
              <w:ind w:left="0"/>
            </w:pPr>
            <w:r w:rsidRPr="00A33EAF">
              <w:t>Output</w:t>
            </w:r>
          </w:p>
        </w:tc>
      </w:tr>
      <w:tr w:rsidR="00F831BD" w:rsidRPr="00A33EAF" w14:paraId="77EBE1A5" w14:textId="77777777" w:rsidTr="00A032EC">
        <w:tc>
          <w:tcPr>
            <w:tcW w:w="1685" w:type="dxa"/>
          </w:tcPr>
          <w:p w14:paraId="74592447" w14:textId="75724176" w:rsidR="00F831BD" w:rsidRPr="00A33EAF" w:rsidRDefault="00F831BD" w:rsidP="00571DDB">
            <w:pPr>
              <w:pStyle w:val="ListParagraph"/>
              <w:ind w:left="0"/>
            </w:pPr>
            <w:r w:rsidRPr="00A33EAF">
              <w:t>0</w:t>
            </w:r>
          </w:p>
        </w:tc>
        <w:tc>
          <w:tcPr>
            <w:tcW w:w="6611" w:type="dxa"/>
          </w:tcPr>
          <w:p w14:paraId="1AD1A677" w14:textId="726D0CB7" w:rsidR="00F831BD" w:rsidRPr="00A33EAF" w:rsidRDefault="00F831BD" w:rsidP="00571DDB">
            <w:pPr>
              <w:pStyle w:val="ListParagraph"/>
              <w:ind w:left="0"/>
            </w:pPr>
            <w:r w:rsidRPr="00A33EAF">
              <w:t>The result of adding A and B together</w:t>
            </w:r>
          </w:p>
        </w:tc>
      </w:tr>
      <w:tr w:rsidR="00F831BD" w:rsidRPr="00A33EAF" w14:paraId="7A2CA678" w14:textId="77777777" w:rsidTr="00A032EC">
        <w:tc>
          <w:tcPr>
            <w:tcW w:w="1685" w:type="dxa"/>
          </w:tcPr>
          <w:p w14:paraId="5C1C3F57" w14:textId="0FAC21C1" w:rsidR="00F831BD" w:rsidRPr="00A33EAF" w:rsidRDefault="00A032EC" w:rsidP="00571DDB">
            <w:pPr>
              <w:pStyle w:val="ListParagraph"/>
              <w:ind w:left="0"/>
            </w:pPr>
            <w:r w:rsidRPr="00A33EAF">
              <w:t>1</w:t>
            </w:r>
          </w:p>
        </w:tc>
        <w:tc>
          <w:tcPr>
            <w:tcW w:w="6611" w:type="dxa"/>
          </w:tcPr>
          <w:p w14:paraId="42B6CEE9" w14:textId="4BD574D5" w:rsidR="00F831BD" w:rsidRPr="00A33EAF" w:rsidRDefault="00F831BD" w:rsidP="00571DDB">
            <w:pPr>
              <w:pStyle w:val="ListParagraph"/>
              <w:ind w:left="0"/>
            </w:pPr>
            <w:r w:rsidRPr="00A33EAF">
              <w:t>The result of a bitwise A AND B</w:t>
            </w:r>
          </w:p>
        </w:tc>
      </w:tr>
      <w:tr w:rsidR="00F831BD" w:rsidRPr="00A33EAF" w14:paraId="45A90035" w14:textId="77777777" w:rsidTr="00A032EC">
        <w:tc>
          <w:tcPr>
            <w:tcW w:w="1685" w:type="dxa"/>
          </w:tcPr>
          <w:p w14:paraId="1DFB4407" w14:textId="2B95398B" w:rsidR="00F831BD" w:rsidRPr="00A33EAF" w:rsidRDefault="00A032EC" w:rsidP="00571DDB">
            <w:pPr>
              <w:pStyle w:val="ListParagraph"/>
              <w:ind w:left="0"/>
            </w:pPr>
            <w:r w:rsidRPr="00A33EAF">
              <w:t>2</w:t>
            </w:r>
          </w:p>
        </w:tc>
        <w:tc>
          <w:tcPr>
            <w:tcW w:w="6611" w:type="dxa"/>
          </w:tcPr>
          <w:p w14:paraId="4B6D92E4" w14:textId="17C60F6E" w:rsidR="00F831BD" w:rsidRPr="00A33EAF" w:rsidRDefault="00F831BD" w:rsidP="00571DDB">
            <w:pPr>
              <w:pStyle w:val="ListParagraph"/>
              <w:ind w:left="0"/>
            </w:pPr>
            <w:r w:rsidRPr="00A33EAF">
              <w:t>The result of subtracting 1 from A</w:t>
            </w:r>
          </w:p>
        </w:tc>
      </w:tr>
      <w:bookmarkEnd w:id="5"/>
    </w:tbl>
    <w:p w14:paraId="4FE514E3" w14:textId="6182F2F0" w:rsidR="00571DDB" w:rsidRDefault="00571DDB" w:rsidP="00571DDB">
      <w:pPr>
        <w:pStyle w:val="ListParagraph"/>
      </w:pPr>
    </w:p>
    <w:p w14:paraId="77AED09A" w14:textId="2356485A" w:rsidR="009314CA" w:rsidRDefault="009314CA" w:rsidP="009314CA">
      <w:pPr>
        <w:pStyle w:val="ListParagraph"/>
        <w:ind w:left="0"/>
      </w:pPr>
      <w:r>
        <w:t>Note that for operation 2 to subtract 1, you will need a constant (from the Logisim wiring tools) that has Data Bits set to 8 and the value set to 1.</w:t>
      </w:r>
    </w:p>
    <w:p w14:paraId="402262D0" w14:textId="02358F4C" w:rsidR="00E60EE8" w:rsidRDefault="00E60EE8" w:rsidP="009314CA">
      <w:pPr>
        <w:pStyle w:val="ListParagraph"/>
        <w:ind w:left="0"/>
      </w:pPr>
    </w:p>
    <w:p w14:paraId="5BC6FFE5" w14:textId="7A5300A7" w:rsidR="00E60EE8" w:rsidRPr="00A33EAF" w:rsidRDefault="00E60EE8" w:rsidP="009314CA">
      <w:pPr>
        <w:pStyle w:val="ListParagraph"/>
        <w:ind w:left="0"/>
      </w:pPr>
      <w:r>
        <w:t>The tutor will discuss the work. Remember to work on the reinforcement exercises if you have time during the lab.</w:t>
      </w:r>
    </w:p>
    <w:sectPr w:rsidR="00E60EE8" w:rsidRPr="00A33EAF" w:rsidSect="004E42CB">
      <w:headerReference w:type="default" r:id="rId7"/>
      <w:footerReference w:type="default" r:id="rId8"/>
      <w:pgSz w:w="11906" w:h="16838"/>
      <w:pgMar w:top="1440" w:right="1440" w:bottom="1440" w:left="1440" w:header="680" w:footer="708" w:gutter="0"/>
      <w:pgBorders w:offsetFrom="page">
        <w:top w:val="single" w:sz="24" w:space="24" w:color="BF1A2F" w:themeColor="accent4"/>
        <w:left w:val="single" w:sz="24" w:space="24" w:color="BF1A2F" w:themeColor="accent4"/>
        <w:bottom w:val="single" w:sz="24" w:space="24" w:color="BF1A2F" w:themeColor="accent4"/>
        <w:right w:val="single" w:sz="24" w:space="24" w:color="BF1A2F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2DD03" w14:textId="77777777" w:rsidR="00905F16" w:rsidRDefault="00905F16" w:rsidP="004E42CB">
      <w:pPr>
        <w:spacing w:after="0" w:line="240" w:lineRule="auto"/>
      </w:pPr>
      <w:r>
        <w:separator/>
      </w:r>
    </w:p>
  </w:endnote>
  <w:endnote w:type="continuationSeparator" w:id="0">
    <w:p w14:paraId="205076A2" w14:textId="77777777" w:rsidR="00905F16" w:rsidRDefault="00905F16" w:rsidP="004E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9847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AD877" w14:textId="3B38AD24" w:rsidR="00B751D2" w:rsidRDefault="00B751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952A2" w14:textId="77777777" w:rsidR="00B751D2" w:rsidRDefault="00B75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F42C2" w14:textId="77777777" w:rsidR="00905F16" w:rsidRDefault="00905F16" w:rsidP="004E42CB">
      <w:pPr>
        <w:spacing w:after="0" w:line="240" w:lineRule="auto"/>
      </w:pPr>
      <w:r>
        <w:separator/>
      </w:r>
    </w:p>
  </w:footnote>
  <w:footnote w:type="continuationSeparator" w:id="0">
    <w:p w14:paraId="587ADA0F" w14:textId="77777777" w:rsidR="00905F16" w:rsidRDefault="00905F16" w:rsidP="004E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10457" w14:textId="77777777" w:rsidR="004E42CB" w:rsidRPr="004E42CB" w:rsidRDefault="004E42CB" w:rsidP="004E42CB">
    <w:pPr>
      <w:pStyle w:val="Heading1"/>
      <w:jc w:val="center"/>
      <w:rPr>
        <w:lang w:val="en-US"/>
      </w:rPr>
    </w:pPr>
    <w:r>
      <w:rPr>
        <w:lang w:val="en-US"/>
      </w:rPr>
      <w:t>Computer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5B9A"/>
    <w:multiLevelType w:val="hybridMultilevel"/>
    <w:tmpl w:val="039E10D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E5F8A"/>
    <w:multiLevelType w:val="hybridMultilevel"/>
    <w:tmpl w:val="B6488AE2"/>
    <w:lvl w:ilvl="0" w:tplc="D794DD08">
      <w:numFmt w:val="decimal"/>
      <w:lvlText w:val="%1."/>
      <w:lvlJc w:val="left"/>
      <w:pPr>
        <w:ind w:left="540" w:hanging="18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4604D"/>
    <w:multiLevelType w:val="hybridMultilevel"/>
    <w:tmpl w:val="8916AA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E2E4E"/>
    <w:multiLevelType w:val="hybridMultilevel"/>
    <w:tmpl w:val="0C4AEE1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0F">
      <w:start w:val="1"/>
      <w:numFmt w:val="decimal"/>
      <w:lvlText w:val="%3."/>
      <w:lvlJc w:val="lef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D51092"/>
    <w:multiLevelType w:val="hybridMultilevel"/>
    <w:tmpl w:val="B1EC2A7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42261"/>
    <w:multiLevelType w:val="hybridMultilevel"/>
    <w:tmpl w:val="583206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A6AD8"/>
    <w:multiLevelType w:val="hybridMultilevel"/>
    <w:tmpl w:val="2FC8652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760B67"/>
    <w:multiLevelType w:val="hybridMultilevel"/>
    <w:tmpl w:val="4C20E1B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F64532"/>
    <w:multiLevelType w:val="hybridMultilevel"/>
    <w:tmpl w:val="BBBE1B8E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661F1A"/>
    <w:multiLevelType w:val="hybridMultilevel"/>
    <w:tmpl w:val="AF42EE42"/>
    <w:lvl w:ilvl="0" w:tplc="7C24FB6A"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36021AF1"/>
    <w:multiLevelType w:val="hybridMultilevel"/>
    <w:tmpl w:val="1D9E9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B7F49"/>
    <w:multiLevelType w:val="hybridMultilevel"/>
    <w:tmpl w:val="E662F80A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48168E"/>
    <w:multiLevelType w:val="hybridMultilevel"/>
    <w:tmpl w:val="306286B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5073F5"/>
    <w:multiLevelType w:val="hybridMultilevel"/>
    <w:tmpl w:val="8934031E"/>
    <w:lvl w:ilvl="0" w:tplc="12EEA2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1564E"/>
    <w:multiLevelType w:val="hybridMultilevel"/>
    <w:tmpl w:val="5AD05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A656C"/>
    <w:multiLevelType w:val="hybridMultilevel"/>
    <w:tmpl w:val="3B50D14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446DE"/>
    <w:multiLevelType w:val="hybridMultilevel"/>
    <w:tmpl w:val="0A361B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86666"/>
    <w:multiLevelType w:val="hybridMultilevel"/>
    <w:tmpl w:val="59F0D9F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F52C4D"/>
    <w:multiLevelType w:val="hybridMultilevel"/>
    <w:tmpl w:val="86E21BC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16"/>
  </w:num>
  <w:num w:numId="8">
    <w:abstractNumId w:val="14"/>
  </w:num>
  <w:num w:numId="9">
    <w:abstractNumId w:val="17"/>
  </w:num>
  <w:num w:numId="10">
    <w:abstractNumId w:val="3"/>
  </w:num>
  <w:num w:numId="11">
    <w:abstractNumId w:val="1"/>
  </w:num>
  <w:num w:numId="12">
    <w:abstractNumId w:val="13"/>
  </w:num>
  <w:num w:numId="13">
    <w:abstractNumId w:val="9"/>
  </w:num>
  <w:num w:numId="14">
    <w:abstractNumId w:val="2"/>
  </w:num>
  <w:num w:numId="15">
    <w:abstractNumId w:val="7"/>
  </w:num>
  <w:num w:numId="16">
    <w:abstractNumId w:val="18"/>
  </w:num>
  <w:num w:numId="17">
    <w:abstractNumId w:val="15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D"/>
    <w:rsid w:val="000071A9"/>
    <w:rsid w:val="00011965"/>
    <w:rsid w:val="00015E5B"/>
    <w:rsid w:val="00052C1A"/>
    <w:rsid w:val="00073F2B"/>
    <w:rsid w:val="000836F8"/>
    <w:rsid w:val="000C78B1"/>
    <w:rsid w:val="0013025C"/>
    <w:rsid w:val="001344D5"/>
    <w:rsid w:val="00141249"/>
    <w:rsid w:val="001811F8"/>
    <w:rsid w:val="00197F5C"/>
    <w:rsid w:val="001A0746"/>
    <w:rsid w:val="001B541F"/>
    <w:rsid w:val="001F7DA1"/>
    <w:rsid w:val="002373FD"/>
    <w:rsid w:val="002740DF"/>
    <w:rsid w:val="00287DBF"/>
    <w:rsid w:val="0029599F"/>
    <w:rsid w:val="002F2634"/>
    <w:rsid w:val="00333C52"/>
    <w:rsid w:val="00380FF5"/>
    <w:rsid w:val="00397582"/>
    <w:rsid w:val="003D03E9"/>
    <w:rsid w:val="003D320C"/>
    <w:rsid w:val="003D56CB"/>
    <w:rsid w:val="003E25AC"/>
    <w:rsid w:val="003E7B81"/>
    <w:rsid w:val="004246ED"/>
    <w:rsid w:val="004915AC"/>
    <w:rsid w:val="004E4174"/>
    <w:rsid w:val="004E42CB"/>
    <w:rsid w:val="0051759D"/>
    <w:rsid w:val="005460DC"/>
    <w:rsid w:val="00547DB5"/>
    <w:rsid w:val="00554FAD"/>
    <w:rsid w:val="00564C47"/>
    <w:rsid w:val="0056601A"/>
    <w:rsid w:val="00571DDB"/>
    <w:rsid w:val="005B181F"/>
    <w:rsid w:val="005B503E"/>
    <w:rsid w:val="005D1F71"/>
    <w:rsid w:val="005D5425"/>
    <w:rsid w:val="006034E1"/>
    <w:rsid w:val="00646908"/>
    <w:rsid w:val="00667A35"/>
    <w:rsid w:val="00690D61"/>
    <w:rsid w:val="006D22A8"/>
    <w:rsid w:val="00752A0B"/>
    <w:rsid w:val="007631CC"/>
    <w:rsid w:val="00770982"/>
    <w:rsid w:val="00793D55"/>
    <w:rsid w:val="007A46B3"/>
    <w:rsid w:val="007C747D"/>
    <w:rsid w:val="007F0925"/>
    <w:rsid w:val="008224A6"/>
    <w:rsid w:val="008834AB"/>
    <w:rsid w:val="008C3613"/>
    <w:rsid w:val="008E4C78"/>
    <w:rsid w:val="008E4E0D"/>
    <w:rsid w:val="008E5653"/>
    <w:rsid w:val="00903EA3"/>
    <w:rsid w:val="00905F16"/>
    <w:rsid w:val="009314CA"/>
    <w:rsid w:val="00960A76"/>
    <w:rsid w:val="00965AE5"/>
    <w:rsid w:val="009A4330"/>
    <w:rsid w:val="009B3617"/>
    <w:rsid w:val="009E7B1A"/>
    <w:rsid w:val="00A032EC"/>
    <w:rsid w:val="00A33EAF"/>
    <w:rsid w:val="00A45C8C"/>
    <w:rsid w:val="00A5230C"/>
    <w:rsid w:val="00A71C77"/>
    <w:rsid w:val="00A84400"/>
    <w:rsid w:val="00AC41C5"/>
    <w:rsid w:val="00AD4707"/>
    <w:rsid w:val="00B20B0F"/>
    <w:rsid w:val="00B677D2"/>
    <w:rsid w:val="00B751D2"/>
    <w:rsid w:val="00BE2FDB"/>
    <w:rsid w:val="00BE3D7B"/>
    <w:rsid w:val="00C00A5B"/>
    <w:rsid w:val="00C24E31"/>
    <w:rsid w:val="00C721CC"/>
    <w:rsid w:val="00C82F7E"/>
    <w:rsid w:val="00C86D76"/>
    <w:rsid w:val="00CB08D3"/>
    <w:rsid w:val="00CD0F58"/>
    <w:rsid w:val="00CD6D41"/>
    <w:rsid w:val="00CE403D"/>
    <w:rsid w:val="00D05277"/>
    <w:rsid w:val="00D23958"/>
    <w:rsid w:val="00D33EE1"/>
    <w:rsid w:val="00D42990"/>
    <w:rsid w:val="00D466ED"/>
    <w:rsid w:val="00D51EB3"/>
    <w:rsid w:val="00D600A5"/>
    <w:rsid w:val="00E04D10"/>
    <w:rsid w:val="00E32574"/>
    <w:rsid w:val="00E346B4"/>
    <w:rsid w:val="00E426E0"/>
    <w:rsid w:val="00E43DCC"/>
    <w:rsid w:val="00E5401E"/>
    <w:rsid w:val="00E60EE8"/>
    <w:rsid w:val="00E76E0F"/>
    <w:rsid w:val="00E92F76"/>
    <w:rsid w:val="00EC12CB"/>
    <w:rsid w:val="00EF6BBB"/>
    <w:rsid w:val="00F0164C"/>
    <w:rsid w:val="00F64281"/>
    <w:rsid w:val="00F7689E"/>
    <w:rsid w:val="00F831BD"/>
    <w:rsid w:val="00FC1E3A"/>
    <w:rsid w:val="00FC27AC"/>
    <w:rsid w:val="00FD0A99"/>
    <w:rsid w:val="00FD7432"/>
    <w:rsid w:val="00FE0E5A"/>
    <w:rsid w:val="00FE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0D8DB1"/>
  <w15:chartTrackingRefBased/>
  <w15:docId w15:val="{F7F48F37-0A9D-4B6A-AF12-56ECE6FF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CB"/>
  </w:style>
  <w:style w:type="paragraph" w:styleId="Footer">
    <w:name w:val="footer"/>
    <w:basedOn w:val="Normal"/>
    <w:link w:val="Foot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CB"/>
  </w:style>
  <w:style w:type="character" w:customStyle="1" w:styleId="Heading1Char">
    <w:name w:val="Heading 1 Char"/>
    <w:basedOn w:val="DefaultParagraphFont"/>
    <w:link w:val="Heading1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6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6908"/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8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so\Documents\Custom%20Office%20Templates\Lab%20template.dotx" TargetMode="External"/></Relationships>
</file>

<file path=word/theme/theme1.xml><?xml version="1.0" encoding="utf-8"?>
<a:theme xmlns:a="http://schemas.openxmlformats.org/drawingml/2006/main" name="ThemeArchitecture">
  <a:themeElements>
    <a:clrScheme name="Custom 3">
      <a:dk1>
        <a:sysClr val="windowText" lastClr="000000"/>
      </a:dk1>
      <a:lt1>
        <a:sysClr val="window" lastClr="FFFFFF"/>
      </a:lt1>
      <a:dk2>
        <a:srgbClr val="091540"/>
      </a:dk2>
      <a:lt2>
        <a:srgbClr val="EFF1F3"/>
      </a:lt2>
      <a:accent1>
        <a:srgbClr val="444D26"/>
      </a:accent1>
      <a:accent2>
        <a:srgbClr val="F3A447"/>
      </a:accent2>
      <a:accent3>
        <a:srgbClr val="E7BC29"/>
      </a:accent3>
      <a:accent4>
        <a:srgbClr val="BF1A2F"/>
      </a:accent4>
      <a:accent5>
        <a:srgbClr val="9C85C0"/>
      </a:accent5>
      <a:accent6>
        <a:srgbClr val="1098F7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Architecture" id="{FDBB64A4-F6B9-459D-9DC5-FA08A1E89776}" vid="{7CCDC46A-DE81-4F39-9A3E-6D83F27AB2F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template.dotx</Template>
  <TotalTime>1441</TotalTime>
  <Pages>3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Duffin</dc:creator>
  <cp:keywords/>
  <dc:description/>
  <cp:lastModifiedBy>Elaine Duffin</cp:lastModifiedBy>
  <cp:revision>72</cp:revision>
  <cp:lastPrinted>2021-09-14T11:24:00Z</cp:lastPrinted>
  <dcterms:created xsi:type="dcterms:W3CDTF">2021-07-26T13:37:00Z</dcterms:created>
  <dcterms:modified xsi:type="dcterms:W3CDTF">2021-11-15T13:48:00Z</dcterms:modified>
</cp:coreProperties>
</file>