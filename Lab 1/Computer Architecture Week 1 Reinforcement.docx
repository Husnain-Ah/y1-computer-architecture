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08AB9" w14:textId="7F4560FF" w:rsidR="004E42CB" w:rsidRPr="004E42CB" w:rsidRDefault="004E42CB" w:rsidP="004E42CB">
      <w:pPr>
        <w:pStyle w:val="Heading1"/>
        <w:jc w:val="center"/>
        <w:rPr>
          <w:color w:val="091540" w:themeColor="text2"/>
          <w:lang w:val="en-US"/>
        </w:rPr>
      </w:pPr>
      <w:r>
        <w:rPr>
          <w:color w:val="091540" w:themeColor="text2"/>
          <w:lang w:val="en-US"/>
        </w:rPr>
        <w:t>Week</w:t>
      </w:r>
      <w:r w:rsidRPr="004E42CB">
        <w:rPr>
          <w:color w:val="091540" w:themeColor="text2"/>
          <w:lang w:val="en-US"/>
        </w:rPr>
        <w:t xml:space="preserve"> </w:t>
      </w:r>
      <w:r w:rsidR="00FC5FDD">
        <w:rPr>
          <w:color w:val="091540" w:themeColor="text2"/>
          <w:lang w:val="en-US"/>
        </w:rPr>
        <w:t>1 Reinfo</w:t>
      </w:r>
      <w:r w:rsidR="00E9420D">
        <w:rPr>
          <w:color w:val="091540" w:themeColor="text2"/>
          <w:lang w:val="en-US"/>
        </w:rPr>
        <w:t>r</w:t>
      </w:r>
      <w:r w:rsidR="00FC5FDD">
        <w:rPr>
          <w:color w:val="091540" w:themeColor="text2"/>
          <w:lang w:val="en-US"/>
        </w:rPr>
        <w:t>cement</w:t>
      </w:r>
    </w:p>
    <w:p w14:paraId="2826A131" w14:textId="77777777" w:rsidR="004E42CB" w:rsidRDefault="004E42CB" w:rsidP="004E42CB">
      <w:pPr>
        <w:rPr>
          <w:lang w:val="en-US"/>
        </w:rPr>
      </w:pPr>
    </w:p>
    <w:p w14:paraId="7020D47F" w14:textId="41588857" w:rsidR="00FC5FDD" w:rsidRDefault="00FC5FDD" w:rsidP="00D466ED">
      <w:pPr>
        <w:rPr>
          <w:lang w:val="en-US"/>
        </w:rPr>
      </w:pPr>
      <w:r>
        <w:rPr>
          <w:lang w:val="en-US"/>
        </w:rPr>
        <w:t>These exercises</w:t>
      </w:r>
      <w:r w:rsidR="00DC3C41">
        <w:rPr>
          <w:lang w:val="en-US"/>
        </w:rPr>
        <w:t xml:space="preserve"> follow from the lab exercises</w:t>
      </w:r>
      <w:r>
        <w:rPr>
          <w:lang w:val="en-US"/>
        </w:rPr>
        <w:t xml:space="preserve"> will be discussed in next week’s </w:t>
      </w:r>
      <w:proofErr w:type="spellStart"/>
      <w:r>
        <w:rPr>
          <w:lang w:val="en-US"/>
        </w:rPr>
        <w:t>lectorial</w:t>
      </w:r>
      <w:proofErr w:type="spellEnd"/>
      <w:r>
        <w:rPr>
          <w:lang w:val="en-US"/>
        </w:rPr>
        <w:t>.</w:t>
      </w:r>
      <w:r w:rsidR="00DC3C41">
        <w:rPr>
          <w:lang w:val="en-US"/>
        </w:rPr>
        <w:t xml:space="preserve"> You should try them and make sure that you have your </w:t>
      </w:r>
      <w:r w:rsidR="00130CCA">
        <w:rPr>
          <w:lang w:val="en-US"/>
        </w:rPr>
        <w:t>attempts</w:t>
      </w:r>
      <w:r w:rsidR="00DC3C41">
        <w:rPr>
          <w:lang w:val="en-US"/>
        </w:rPr>
        <w:t xml:space="preserve"> available during the </w:t>
      </w:r>
      <w:proofErr w:type="spellStart"/>
      <w:r w:rsidR="00DC3C41">
        <w:rPr>
          <w:lang w:val="en-US"/>
        </w:rPr>
        <w:t>lectorial</w:t>
      </w:r>
      <w:proofErr w:type="spellEnd"/>
      <w:r w:rsidR="00DC3C41">
        <w:rPr>
          <w:lang w:val="en-US"/>
        </w:rPr>
        <w:t>.</w:t>
      </w:r>
      <w:r w:rsidR="003336B1">
        <w:rPr>
          <w:lang w:val="en-US"/>
        </w:rPr>
        <w:t xml:space="preserve"> </w:t>
      </w:r>
      <w:bookmarkStart w:id="0" w:name="_Hlk82079875"/>
      <w:r w:rsidR="00130CCA">
        <w:rPr>
          <w:lang w:val="en-US"/>
        </w:rPr>
        <w:t>Some of the exercises are designed to make you think, so y</w:t>
      </w:r>
      <w:r w:rsidR="0088775D">
        <w:rPr>
          <w:lang w:val="en-US"/>
        </w:rPr>
        <w:t>ou may want to work on these in small study groups.</w:t>
      </w:r>
      <w:bookmarkEnd w:id="0"/>
    </w:p>
    <w:p w14:paraId="06B0A8AD" w14:textId="77777777" w:rsidR="00FC5FDD" w:rsidRDefault="00FC5FDD" w:rsidP="00D466ED">
      <w:pPr>
        <w:rPr>
          <w:lang w:val="en-US"/>
        </w:rPr>
      </w:pPr>
    </w:p>
    <w:p w14:paraId="6B66B8CD" w14:textId="70437F32" w:rsidR="00D466ED" w:rsidRDefault="00D466ED" w:rsidP="004246ED">
      <w:pPr>
        <w:pStyle w:val="Heading3"/>
        <w:rPr>
          <w:lang w:val="en-US"/>
        </w:rPr>
      </w:pPr>
      <w:r>
        <w:rPr>
          <w:lang w:val="en-US"/>
        </w:rPr>
        <w:t>Part 1 B</w:t>
      </w:r>
      <w:r w:rsidR="00FC5FDD">
        <w:rPr>
          <w:lang w:val="en-US"/>
        </w:rPr>
        <w:t>uilding and testing circuits in Logisim</w:t>
      </w:r>
    </w:p>
    <w:p w14:paraId="24A5BA4C" w14:textId="68738F02" w:rsidR="00770982" w:rsidRDefault="00D466ED" w:rsidP="00D466ED">
      <w:pPr>
        <w:rPr>
          <w:lang w:val="en-US"/>
        </w:rPr>
      </w:pPr>
      <w:r>
        <w:rPr>
          <w:lang w:val="en-US"/>
        </w:rPr>
        <w:t xml:space="preserve"> </w:t>
      </w:r>
    </w:p>
    <w:p w14:paraId="344224A8" w14:textId="29ABAE8B" w:rsidR="00FC5FDD" w:rsidRDefault="00FC5FDD" w:rsidP="0021237C">
      <w:pPr>
        <w:rPr>
          <w:lang w:val="en-US"/>
        </w:rPr>
      </w:pPr>
      <w:r>
        <w:rPr>
          <w:lang w:val="en-US"/>
        </w:rPr>
        <w:t>NAND gates are</w:t>
      </w:r>
      <w:r w:rsidR="0021237C">
        <w:rPr>
          <w:lang w:val="en-US"/>
        </w:rPr>
        <w:t xml:space="preserve"> universal gates. </w:t>
      </w:r>
      <w:r w:rsidR="0021237C" w:rsidRPr="0021237C">
        <w:rPr>
          <w:lang w:val="en-US"/>
        </w:rPr>
        <w:t xml:space="preserve">A universal gate is a gate which can </w:t>
      </w:r>
      <w:r w:rsidR="0021237C">
        <w:rPr>
          <w:lang w:val="en-US"/>
        </w:rPr>
        <w:t>be used to create</w:t>
      </w:r>
      <w:r w:rsidR="0021237C" w:rsidRPr="0021237C">
        <w:rPr>
          <w:lang w:val="en-US"/>
        </w:rPr>
        <w:t xml:space="preserve"> any Boolean </w:t>
      </w:r>
      <w:r w:rsidR="0021237C">
        <w:rPr>
          <w:lang w:val="en-US"/>
        </w:rPr>
        <w:t>operation</w:t>
      </w:r>
      <w:r w:rsidR="0021237C" w:rsidRPr="0021237C">
        <w:rPr>
          <w:lang w:val="en-US"/>
        </w:rPr>
        <w:t xml:space="preserve"> witho</w:t>
      </w:r>
      <w:r w:rsidR="0021237C">
        <w:rPr>
          <w:lang w:val="en-US"/>
        </w:rPr>
        <w:t>ut needing any other</w:t>
      </w:r>
      <w:r w:rsidR="0021237C" w:rsidRPr="0021237C">
        <w:rPr>
          <w:lang w:val="en-US"/>
        </w:rPr>
        <w:t xml:space="preserve"> gate type.</w:t>
      </w:r>
      <w:r w:rsidR="0021237C">
        <w:rPr>
          <w:lang w:val="en-US"/>
        </w:rPr>
        <w:t xml:space="preserve"> NAND gates are also cheaper to make as electronic components so are used in many chips</w:t>
      </w:r>
      <w:r w:rsidR="00130CCA">
        <w:rPr>
          <w:lang w:val="en-US"/>
        </w:rPr>
        <w:t xml:space="preserve"> and have a shorter delay (the time taken for an electrical signal to go through them)</w:t>
      </w:r>
      <w:r w:rsidR="0021237C">
        <w:rPr>
          <w:lang w:val="en-US"/>
        </w:rPr>
        <w:t>.</w:t>
      </w:r>
      <w:r w:rsidR="0021237C" w:rsidRPr="0021237C">
        <w:rPr>
          <w:lang w:val="en-US"/>
        </w:rPr>
        <w:t xml:space="preserve"> In </w:t>
      </w:r>
      <w:r w:rsidR="00130CCA">
        <w:rPr>
          <w:lang w:val="en-US"/>
        </w:rPr>
        <w:t>industrial usage</w:t>
      </w:r>
      <w:r w:rsidR="0021237C" w:rsidRPr="0021237C">
        <w:rPr>
          <w:lang w:val="en-US"/>
        </w:rPr>
        <w:t>, an AND gate is typica</w:t>
      </w:r>
      <w:r w:rsidR="0021237C">
        <w:rPr>
          <w:lang w:val="en-US"/>
        </w:rPr>
        <w:t>lly created</w:t>
      </w:r>
      <w:r w:rsidR="0021237C" w:rsidRPr="0021237C">
        <w:rPr>
          <w:lang w:val="en-US"/>
        </w:rPr>
        <w:t xml:space="preserve"> as a NAND gate followed by an inverter</w:t>
      </w:r>
      <w:r w:rsidR="0021237C">
        <w:rPr>
          <w:lang w:val="en-US"/>
        </w:rPr>
        <w:t xml:space="preserve"> (NOT gate) rather than</w:t>
      </w:r>
      <w:r w:rsidR="0021237C" w:rsidRPr="0021237C">
        <w:rPr>
          <w:lang w:val="en-US"/>
        </w:rPr>
        <w:t xml:space="preserve"> the other way around</w:t>
      </w:r>
      <w:r w:rsidR="0021237C">
        <w:rPr>
          <w:lang w:val="en-US"/>
        </w:rPr>
        <w:t xml:space="preserve">. A NOR gate is also a universal gate, but in this exercise, we will use NAND gates. </w:t>
      </w:r>
    </w:p>
    <w:p w14:paraId="68342652" w14:textId="040AC9F9" w:rsidR="00FC5FDD" w:rsidRDefault="00FC5FDD" w:rsidP="00D466ED">
      <w:pPr>
        <w:rPr>
          <w:lang w:val="en-US"/>
        </w:rPr>
      </w:pPr>
      <w:r>
        <w:rPr>
          <w:lang w:val="en-US"/>
        </w:rPr>
        <w:t>This exercise follows the Logic Gates levels from nandgame.com</w:t>
      </w:r>
      <w:r w:rsidR="00130CCA">
        <w:rPr>
          <w:lang w:val="en-US"/>
        </w:rPr>
        <w:t xml:space="preserve"> (</w:t>
      </w:r>
      <w:proofErr w:type="spellStart"/>
      <w:r w:rsidR="00130CCA">
        <w:t>Kjær</w:t>
      </w:r>
      <w:proofErr w:type="spellEnd"/>
      <w:r w:rsidR="00130CCA">
        <w:t xml:space="preserve">, no date) and start by creating the NOT, AND </w:t>
      </w:r>
      <w:proofErr w:type="spellStart"/>
      <w:r w:rsidR="00130CCA">
        <w:t>and</w:t>
      </w:r>
      <w:proofErr w:type="spellEnd"/>
      <w:r w:rsidR="00130CCA">
        <w:t xml:space="preserve"> OR gates that form the basis of Boolean algebra.</w:t>
      </w:r>
      <w:r w:rsidR="00D74D61">
        <w:t xml:space="preserve"> </w:t>
      </w:r>
      <w:r w:rsidR="00310F27">
        <w:t>These can be quite tricky and there are multiple correct solutions</w:t>
      </w:r>
      <w:r w:rsidR="005C12F7">
        <w:t xml:space="preserve"> and plenty of websites that show solutions.</w:t>
      </w:r>
    </w:p>
    <w:p w14:paraId="12CC4125" w14:textId="75B9CE37" w:rsidR="00D466ED" w:rsidRDefault="00FC5FDD" w:rsidP="00FC5FDD">
      <w:pPr>
        <w:rPr>
          <w:lang w:val="en-US"/>
        </w:rPr>
      </w:pPr>
      <w:r>
        <w:rPr>
          <w:lang w:val="en-US"/>
        </w:rPr>
        <w:t>Build the following gates using only the gates specified</w:t>
      </w:r>
      <w:r w:rsidR="00130CCA">
        <w:rPr>
          <w:lang w:val="en-US"/>
        </w:rPr>
        <w:t>:</w:t>
      </w:r>
    </w:p>
    <w:p w14:paraId="587A6C97" w14:textId="426A89B9" w:rsidR="00FC5FDD" w:rsidRDefault="00FC5FDD" w:rsidP="00FC5FDD">
      <w:pPr>
        <w:pStyle w:val="ListParagraph"/>
        <w:numPr>
          <w:ilvl w:val="0"/>
          <w:numId w:val="8"/>
        </w:numPr>
        <w:rPr>
          <w:lang w:val="en-US"/>
        </w:rPr>
      </w:pPr>
      <w:r>
        <w:rPr>
          <w:lang w:val="en-US"/>
        </w:rPr>
        <w:t>Create a NOT gate using a NAND gate only. Remember that a NOT gate has only one input</w:t>
      </w:r>
    </w:p>
    <w:p w14:paraId="0C32434B" w14:textId="065AAE12" w:rsidR="00FC5FDD" w:rsidRDefault="00FC5FDD" w:rsidP="00FC5FDD">
      <w:pPr>
        <w:pStyle w:val="ListParagraph"/>
        <w:numPr>
          <w:ilvl w:val="0"/>
          <w:numId w:val="8"/>
        </w:numPr>
        <w:rPr>
          <w:lang w:val="en-US"/>
        </w:rPr>
      </w:pPr>
      <w:r>
        <w:rPr>
          <w:lang w:val="en-US"/>
        </w:rPr>
        <w:t xml:space="preserve">Create an AND gate using NAND and NOT only </w:t>
      </w:r>
    </w:p>
    <w:p w14:paraId="5FD49E30" w14:textId="28C89036" w:rsidR="00FC5FDD" w:rsidRDefault="00FC5FDD" w:rsidP="00FC5FDD">
      <w:pPr>
        <w:pStyle w:val="ListParagraph"/>
        <w:numPr>
          <w:ilvl w:val="0"/>
          <w:numId w:val="8"/>
        </w:numPr>
        <w:rPr>
          <w:lang w:val="en-US"/>
        </w:rPr>
      </w:pPr>
      <w:r>
        <w:rPr>
          <w:lang w:val="en-US"/>
        </w:rPr>
        <w:t xml:space="preserve">Create an OR gate using NAND, NOT and </w:t>
      </w:r>
      <w:proofErr w:type="spellStart"/>
      <w:r>
        <w:rPr>
          <w:lang w:val="en-US"/>
        </w:rPr>
        <w:t>AND</w:t>
      </w:r>
      <w:proofErr w:type="spellEnd"/>
      <w:r>
        <w:rPr>
          <w:lang w:val="en-US"/>
        </w:rPr>
        <w:t xml:space="preserve"> only</w:t>
      </w:r>
    </w:p>
    <w:p w14:paraId="6C5942D2" w14:textId="3FC70009" w:rsidR="00FC5FDD" w:rsidRPr="0021237C" w:rsidRDefault="00FC5FDD" w:rsidP="00D466ED">
      <w:pPr>
        <w:pStyle w:val="ListParagraph"/>
        <w:numPr>
          <w:ilvl w:val="0"/>
          <w:numId w:val="8"/>
        </w:numPr>
        <w:rPr>
          <w:lang w:val="en-US"/>
        </w:rPr>
      </w:pPr>
      <w:r>
        <w:rPr>
          <w:lang w:val="en-US"/>
        </w:rPr>
        <w:t xml:space="preserve">Create an XOR gate using gates from NAND, NOT, AND </w:t>
      </w:r>
      <w:proofErr w:type="spellStart"/>
      <w:r>
        <w:rPr>
          <w:lang w:val="en-US"/>
        </w:rPr>
        <w:t>and</w:t>
      </w:r>
      <w:proofErr w:type="spellEnd"/>
      <w:r>
        <w:rPr>
          <w:lang w:val="en-US"/>
        </w:rPr>
        <w:t xml:space="preserve"> OR.</w:t>
      </w:r>
    </w:p>
    <w:p w14:paraId="7E52AD79" w14:textId="44D5E50E" w:rsidR="00646908" w:rsidRDefault="00646908" w:rsidP="00D466ED">
      <w:pPr>
        <w:rPr>
          <w:lang w:val="en-US"/>
        </w:rPr>
      </w:pPr>
    </w:p>
    <w:p w14:paraId="5CC12BB7" w14:textId="51B66DFB" w:rsidR="00646908" w:rsidRPr="00D466ED" w:rsidRDefault="00646908" w:rsidP="00646908">
      <w:pPr>
        <w:pStyle w:val="Heading3"/>
        <w:rPr>
          <w:lang w:val="en-US"/>
        </w:rPr>
      </w:pPr>
      <w:r>
        <w:rPr>
          <w:lang w:val="en-US"/>
        </w:rPr>
        <w:t>Part 2 Binary</w:t>
      </w:r>
      <w:r w:rsidR="004E4174">
        <w:rPr>
          <w:lang w:val="en-US"/>
        </w:rPr>
        <w:t xml:space="preserve"> and Hexadecimal</w:t>
      </w:r>
    </w:p>
    <w:p w14:paraId="3B451F1A" w14:textId="77777777" w:rsidR="004E42CB" w:rsidRDefault="004E42CB" w:rsidP="004E42CB">
      <w:pPr>
        <w:rPr>
          <w:lang w:val="en-US"/>
        </w:rPr>
      </w:pPr>
    </w:p>
    <w:p w14:paraId="51FE46DE" w14:textId="0051C389" w:rsidR="00547DB5" w:rsidRPr="00A71C77" w:rsidRDefault="00547DB5" w:rsidP="00A71C77">
      <w:pPr>
        <w:pStyle w:val="ListParagraph"/>
        <w:numPr>
          <w:ilvl w:val="0"/>
          <w:numId w:val="4"/>
        </w:numPr>
        <w:rPr>
          <w:lang w:val="en-US"/>
        </w:rPr>
      </w:pPr>
      <w:r w:rsidRPr="00A71C77">
        <w:rPr>
          <w:lang w:val="en-US"/>
        </w:rPr>
        <w:t xml:space="preserve">Convert these binary numbers to decimal </w:t>
      </w:r>
    </w:p>
    <w:p w14:paraId="2273E2C4" w14:textId="70BFA61F" w:rsidR="00547DB5" w:rsidRDefault="007D5F91" w:rsidP="004E42CB">
      <w:pPr>
        <w:rPr>
          <w:lang w:val="en-US"/>
        </w:rPr>
      </w:pPr>
      <w:r>
        <w:rPr>
          <w:lang w:val="en-US"/>
        </w:rPr>
        <w:t>1</w:t>
      </w:r>
      <w:r w:rsidR="00547DB5">
        <w:rPr>
          <w:lang w:val="en-US"/>
        </w:rPr>
        <w:t>1010</w:t>
      </w:r>
      <w:r>
        <w:rPr>
          <w:lang w:val="en-US"/>
        </w:rPr>
        <w:t>0</w:t>
      </w:r>
    </w:p>
    <w:p w14:paraId="0E71FB3E" w14:textId="312E0133" w:rsidR="00547DB5" w:rsidRDefault="00547DB5" w:rsidP="004E42CB">
      <w:pPr>
        <w:rPr>
          <w:lang w:val="en-US"/>
        </w:rPr>
      </w:pPr>
      <w:r>
        <w:rPr>
          <w:lang w:val="en-US"/>
        </w:rPr>
        <w:t>100</w:t>
      </w:r>
      <w:r w:rsidR="007D5F91">
        <w:rPr>
          <w:lang w:val="en-US"/>
        </w:rPr>
        <w:t>11</w:t>
      </w:r>
    </w:p>
    <w:p w14:paraId="5E95AE89" w14:textId="4DAFFC5D" w:rsidR="00547DB5" w:rsidRDefault="00547DB5" w:rsidP="004E42CB">
      <w:pPr>
        <w:rPr>
          <w:lang w:val="en-US"/>
        </w:rPr>
      </w:pPr>
    </w:p>
    <w:p w14:paraId="737154B9" w14:textId="4E629C3F" w:rsidR="007D5F91" w:rsidRDefault="007D5F91" w:rsidP="007D5F91">
      <w:pPr>
        <w:pStyle w:val="ListParagraph"/>
        <w:numPr>
          <w:ilvl w:val="0"/>
          <w:numId w:val="4"/>
        </w:numPr>
        <w:rPr>
          <w:lang w:val="en-US"/>
        </w:rPr>
      </w:pPr>
      <w:r>
        <w:rPr>
          <w:lang w:val="en-US"/>
        </w:rPr>
        <w:t xml:space="preserve">Put the following </w:t>
      </w:r>
      <w:r w:rsidR="000B59F8">
        <w:rPr>
          <w:lang w:val="en-US"/>
        </w:rPr>
        <w:t xml:space="preserve">binary </w:t>
      </w:r>
      <w:r>
        <w:rPr>
          <w:lang w:val="en-US"/>
        </w:rPr>
        <w:t>numbers in order from lowest to highest</w:t>
      </w:r>
    </w:p>
    <w:p w14:paraId="458EC7CE" w14:textId="08414EEC" w:rsidR="000B59F8" w:rsidRDefault="000B59F8" w:rsidP="000B59F8">
      <w:pPr>
        <w:rPr>
          <w:lang w:val="en-US"/>
        </w:rPr>
      </w:pPr>
      <w:r>
        <w:rPr>
          <w:lang w:val="en-US"/>
        </w:rPr>
        <w:t>10011</w:t>
      </w:r>
    </w:p>
    <w:p w14:paraId="4C7D639D" w14:textId="4D9A822E" w:rsidR="000B59F8" w:rsidRDefault="000B59F8" w:rsidP="000B59F8">
      <w:pPr>
        <w:rPr>
          <w:lang w:val="en-US"/>
        </w:rPr>
      </w:pPr>
      <w:r>
        <w:rPr>
          <w:lang w:val="en-US"/>
        </w:rPr>
        <w:t>1011</w:t>
      </w:r>
    </w:p>
    <w:p w14:paraId="3B8104B0" w14:textId="4059CEDE" w:rsidR="00D915C1" w:rsidRDefault="00D915C1" w:rsidP="000B59F8">
      <w:pPr>
        <w:rPr>
          <w:lang w:val="en-US"/>
        </w:rPr>
      </w:pPr>
      <w:r>
        <w:rPr>
          <w:lang w:val="en-US"/>
        </w:rPr>
        <w:t>101</w:t>
      </w:r>
    </w:p>
    <w:p w14:paraId="00943F44" w14:textId="280865D8" w:rsidR="000B59F8" w:rsidRPr="000B59F8" w:rsidRDefault="000B59F8" w:rsidP="000B59F8">
      <w:pPr>
        <w:rPr>
          <w:lang w:val="en-US"/>
        </w:rPr>
      </w:pPr>
      <w:r>
        <w:rPr>
          <w:lang w:val="en-US"/>
        </w:rPr>
        <w:t>1100</w:t>
      </w:r>
    </w:p>
    <w:p w14:paraId="3A62EFD7" w14:textId="107F6AB4" w:rsidR="00547DB5" w:rsidRDefault="000B59F8" w:rsidP="004E42CB">
      <w:pPr>
        <w:rPr>
          <w:lang w:val="en-US"/>
        </w:rPr>
      </w:pPr>
      <w:r>
        <w:rPr>
          <w:lang w:val="en-US"/>
        </w:rPr>
        <w:t>11101</w:t>
      </w:r>
    </w:p>
    <w:p w14:paraId="032D3E61" w14:textId="77777777" w:rsidR="000B59F8" w:rsidRDefault="000B59F8" w:rsidP="004E42CB">
      <w:pPr>
        <w:rPr>
          <w:lang w:val="en-US"/>
        </w:rPr>
      </w:pPr>
    </w:p>
    <w:p w14:paraId="6A04F6FB" w14:textId="302828C4" w:rsidR="00547DB5" w:rsidRPr="00A71C77" w:rsidRDefault="00547DB5" w:rsidP="00A71C77">
      <w:pPr>
        <w:pStyle w:val="ListParagraph"/>
        <w:numPr>
          <w:ilvl w:val="0"/>
          <w:numId w:val="4"/>
        </w:numPr>
        <w:rPr>
          <w:lang w:val="en-US"/>
        </w:rPr>
      </w:pPr>
      <w:r w:rsidRPr="00A71C77">
        <w:rPr>
          <w:lang w:val="en-US"/>
        </w:rPr>
        <w:t>Add the following binary numbers</w:t>
      </w:r>
    </w:p>
    <w:p w14:paraId="6CD362D5" w14:textId="2235DDD5" w:rsidR="00547DB5" w:rsidRDefault="00547DB5" w:rsidP="004E42CB">
      <w:pPr>
        <w:rPr>
          <w:lang w:val="en-US"/>
        </w:rPr>
      </w:pPr>
      <w:r>
        <w:rPr>
          <w:lang w:val="en-US"/>
        </w:rPr>
        <w:t>10</w:t>
      </w:r>
      <w:r w:rsidR="007D5F91">
        <w:rPr>
          <w:lang w:val="en-US"/>
        </w:rPr>
        <w:t>1</w:t>
      </w:r>
      <w:r>
        <w:rPr>
          <w:lang w:val="en-US"/>
        </w:rPr>
        <w:t>1 + 01</w:t>
      </w:r>
      <w:r w:rsidR="007D5F91">
        <w:rPr>
          <w:lang w:val="en-US"/>
        </w:rPr>
        <w:t>0</w:t>
      </w:r>
      <w:r>
        <w:rPr>
          <w:lang w:val="en-US"/>
        </w:rPr>
        <w:t>1</w:t>
      </w:r>
    </w:p>
    <w:p w14:paraId="6AA67B3C" w14:textId="69863339" w:rsidR="00547DB5" w:rsidRDefault="00547DB5" w:rsidP="004E42CB">
      <w:pPr>
        <w:rPr>
          <w:lang w:val="en-US"/>
        </w:rPr>
      </w:pPr>
    </w:p>
    <w:p w14:paraId="3C4D1F80" w14:textId="0D521376" w:rsidR="00547DB5" w:rsidRPr="007D5F91" w:rsidRDefault="00547DB5" w:rsidP="00547DB5">
      <w:pPr>
        <w:pStyle w:val="ListParagraph"/>
        <w:numPr>
          <w:ilvl w:val="0"/>
          <w:numId w:val="4"/>
        </w:numPr>
        <w:rPr>
          <w:lang w:val="en-US"/>
        </w:rPr>
      </w:pPr>
      <w:r w:rsidRPr="00A71C77">
        <w:rPr>
          <w:lang w:val="en-US"/>
        </w:rPr>
        <w:t>Convert these decimal numbers to binary</w:t>
      </w:r>
    </w:p>
    <w:p w14:paraId="75BE529B" w14:textId="52F8974F" w:rsidR="00547DB5" w:rsidRDefault="007D5F91" w:rsidP="00547DB5">
      <w:pPr>
        <w:rPr>
          <w:lang w:val="en-US"/>
        </w:rPr>
      </w:pPr>
      <w:r>
        <w:rPr>
          <w:lang w:val="en-US"/>
        </w:rPr>
        <w:t>16</w:t>
      </w:r>
    </w:p>
    <w:p w14:paraId="2173EDBC" w14:textId="248A0ABC" w:rsidR="00547DB5" w:rsidRDefault="00FC5FDD" w:rsidP="00547DB5">
      <w:pPr>
        <w:rPr>
          <w:lang w:val="en-US"/>
        </w:rPr>
      </w:pPr>
      <w:r>
        <w:rPr>
          <w:lang w:val="en-US"/>
        </w:rPr>
        <w:t>31</w:t>
      </w:r>
    </w:p>
    <w:p w14:paraId="43DD254A" w14:textId="15EC609A" w:rsidR="00547DB5" w:rsidRDefault="00547DB5" w:rsidP="004E42CB">
      <w:pPr>
        <w:rPr>
          <w:lang w:val="en-US"/>
        </w:rPr>
      </w:pPr>
    </w:p>
    <w:p w14:paraId="7A38BD43" w14:textId="617BE21D" w:rsidR="004E4174" w:rsidRPr="000B59F8" w:rsidRDefault="004E4174" w:rsidP="004E4174">
      <w:pPr>
        <w:pStyle w:val="ListParagraph"/>
        <w:numPr>
          <w:ilvl w:val="0"/>
          <w:numId w:val="4"/>
        </w:numPr>
        <w:rPr>
          <w:lang w:val="en-US"/>
        </w:rPr>
      </w:pPr>
      <w:r w:rsidRPr="00A71C77">
        <w:rPr>
          <w:lang w:val="en-US"/>
        </w:rPr>
        <w:t>Convert the following numbers from binary to hex</w:t>
      </w:r>
    </w:p>
    <w:p w14:paraId="25B003EC" w14:textId="136C7D61" w:rsidR="004E4174" w:rsidRDefault="004E4174" w:rsidP="004E4174">
      <w:r>
        <w:t>10</w:t>
      </w:r>
      <w:r w:rsidR="007D5F91">
        <w:t>0</w:t>
      </w:r>
      <w:r>
        <w:t>1011</w:t>
      </w:r>
      <w:r w:rsidR="007D5F91">
        <w:t>1</w:t>
      </w:r>
      <w:r>
        <w:t>1100</w:t>
      </w:r>
      <w:r w:rsidR="007D5F91">
        <w:t>1</w:t>
      </w:r>
      <w:r>
        <w:t>101</w:t>
      </w:r>
    </w:p>
    <w:p w14:paraId="251A7856" w14:textId="689E4B8C" w:rsidR="004E4174" w:rsidRDefault="007D5F91" w:rsidP="004E4174">
      <w:r>
        <w:t>1111111111111111</w:t>
      </w:r>
    </w:p>
    <w:p w14:paraId="74A7D40C" w14:textId="657EC1E0" w:rsidR="004E4174" w:rsidRDefault="004E4174" w:rsidP="004E4174"/>
    <w:p w14:paraId="4AE08F68" w14:textId="7050C3AB" w:rsidR="004E4174" w:rsidRDefault="007D5F91" w:rsidP="00A71C77">
      <w:pPr>
        <w:pStyle w:val="ListParagraph"/>
        <w:numPr>
          <w:ilvl w:val="0"/>
          <w:numId w:val="4"/>
        </w:numPr>
      </w:pPr>
      <w:r>
        <w:t>Put the following</w:t>
      </w:r>
      <w:r w:rsidR="000B59F8">
        <w:t xml:space="preserve"> hexadecimal</w:t>
      </w:r>
      <w:r>
        <w:t xml:space="preserve"> numbers</w:t>
      </w:r>
      <w:r w:rsidR="00130CCA">
        <w:t xml:space="preserve"> in order</w:t>
      </w:r>
      <w:r>
        <w:t xml:space="preserve"> from lowest to highest</w:t>
      </w:r>
    </w:p>
    <w:p w14:paraId="5A44EF43" w14:textId="37715DED" w:rsidR="004E4174" w:rsidRDefault="000B59F8" w:rsidP="004E4174">
      <w:r>
        <w:t>1ab</w:t>
      </w:r>
    </w:p>
    <w:p w14:paraId="4D6A8CCC" w14:textId="4FFCFC8C" w:rsidR="000B59F8" w:rsidRDefault="000B59F8" w:rsidP="004E4174">
      <w:r>
        <w:t>cd</w:t>
      </w:r>
    </w:p>
    <w:p w14:paraId="717B2717" w14:textId="1C715F99" w:rsidR="004E4174" w:rsidRDefault="000B59F8" w:rsidP="004E4174">
      <w:r>
        <w:t>f4</w:t>
      </w:r>
    </w:p>
    <w:p w14:paraId="446D252F" w14:textId="3BBD667B" w:rsidR="000B59F8" w:rsidRDefault="000B59F8" w:rsidP="004E4174">
      <w:proofErr w:type="spellStart"/>
      <w:r>
        <w:t>abc</w:t>
      </w:r>
      <w:proofErr w:type="spellEnd"/>
    </w:p>
    <w:p w14:paraId="6C11467C" w14:textId="54C390E6" w:rsidR="000B59F8" w:rsidRDefault="000B59F8" w:rsidP="004E4174">
      <w:proofErr w:type="spellStart"/>
      <w:r>
        <w:t>ef</w:t>
      </w:r>
      <w:proofErr w:type="spellEnd"/>
    </w:p>
    <w:p w14:paraId="6D9AB313" w14:textId="22751405" w:rsidR="000B59F8" w:rsidRDefault="000B59F8" w:rsidP="004E4174">
      <w:r>
        <w:t>d01</w:t>
      </w:r>
    </w:p>
    <w:p w14:paraId="008DD9D7" w14:textId="322D855C" w:rsidR="000B59F8" w:rsidRDefault="000B59F8" w:rsidP="004E4174"/>
    <w:p w14:paraId="6F262C79" w14:textId="1CC8AEB9" w:rsidR="004E4174" w:rsidRDefault="004E4174" w:rsidP="004E4174">
      <w:pPr>
        <w:pStyle w:val="Heading3"/>
      </w:pPr>
      <w:r>
        <w:t>Part 3 C</w:t>
      </w:r>
      <w:r w:rsidR="00D03CEE">
        <w:t>reating components</w:t>
      </w:r>
    </w:p>
    <w:p w14:paraId="628F643C" w14:textId="32054B68" w:rsidR="004E4174" w:rsidRDefault="004E4174" w:rsidP="004E4174"/>
    <w:p w14:paraId="1B80E3E5" w14:textId="1FE36675" w:rsidR="00F54716" w:rsidRDefault="00F54716" w:rsidP="00F54716">
      <w:pPr>
        <w:rPr>
          <w:lang w:val="en-US"/>
        </w:rPr>
      </w:pPr>
      <w:r>
        <w:rPr>
          <w:lang w:val="en-US"/>
        </w:rPr>
        <w:t>So far, we have been using Logisim with wires and components that deal with a single bit at a time. We have seen that computers are based on digital signals that consist of multiple bits</w:t>
      </w:r>
      <w:r w:rsidR="00130CCA">
        <w:rPr>
          <w:lang w:val="en-US"/>
        </w:rPr>
        <w:t xml:space="preserve">. We can use place value to represent integers, meaning that we </w:t>
      </w:r>
      <w:proofErr w:type="gramStart"/>
      <w:r w:rsidR="00130CCA">
        <w:rPr>
          <w:lang w:val="en-US"/>
        </w:rPr>
        <w:t>have to</w:t>
      </w:r>
      <w:proofErr w:type="gramEnd"/>
      <w:r w:rsidR="00130CCA">
        <w:rPr>
          <w:lang w:val="en-US"/>
        </w:rPr>
        <w:t xml:space="preserve"> be careful about the order of the bits.</w:t>
      </w:r>
    </w:p>
    <w:p w14:paraId="7EE74598" w14:textId="7ECFFA48" w:rsidR="00F54716" w:rsidRDefault="00F54716" w:rsidP="00F54716">
      <w:pPr>
        <w:rPr>
          <w:lang w:val="en-US"/>
        </w:rPr>
      </w:pPr>
      <w:r>
        <w:rPr>
          <w:lang w:val="en-US"/>
        </w:rPr>
        <w:t xml:space="preserve">Logisim allows us to work with signals made of multiple bits </w:t>
      </w:r>
      <w:proofErr w:type="gramStart"/>
      <w:r>
        <w:rPr>
          <w:lang w:val="en-US"/>
        </w:rPr>
        <w:t>and also</w:t>
      </w:r>
      <w:proofErr w:type="gramEnd"/>
      <w:r>
        <w:rPr>
          <w:lang w:val="en-US"/>
        </w:rPr>
        <w:t xml:space="preserve"> has many built in components. </w:t>
      </w:r>
      <w:r w:rsidR="00130CCA">
        <w:rPr>
          <w:lang w:val="en-US"/>
        </w:rPr>
        <w:t>Before the exercises, we have some introduction to using multiple bits in Logisim.</w:t>
      </w:r>
    </w:p>
    <w:p w14:paraId="6DAAB87D" w14:textId="2EC88F31" w:rsidR="00F54716" w:rsidRDefault="00F54716" w:rsidP="007D5F91">
      <w:r>
        <w:t xml:space="preserve">When we work with basic logic gates and multiple bits, they work </w:t>
      </w:r>
      <w:r w:rsidRPr="00401E8B">
        <w:rPr>
          <w:i/>
          <w:iCs/>
        </w:rPr>
        <w:t>bitwise</w:t>
      </w:r>
      <w:r>
        <w:t xml:space="preserve"> on each bit in the signal. That is the operation is carried out on each corresponding bit in turn. In the Figure below, you can see </w:t>
      </w:r>
      <w:r w:rsidR="00E63A23">
        <w:t>that each component has the Data Bits attribute set to 4.</w:t>
      </w:r>
    </w:p>
    <w:p w14:paraId="6DF37F23" w14:textId="252E5EC1" w:rsidR="00F54716" w:rsidRDefault="00F54716" w:rsidP="007D5F91"/>
    <w:p w14:paraId="04A420B6" w14:textId="77777777" w:rsidR="00D03CEE" w:rsidRDefault="00D03CEE" w:rsidP="004E4174">
      <w:pPr>
        <w:rPr>
          <w:lang w:val="en-US"/>
        </w:rPr>
      </w:pPr>
    </w:p>
    <w:p w14:paraId="3EEDC2D1" w14:textId="1F49A45C" w:rsidR="004246ED" w:rsidRDefault="00F54716" w:rsidP="004246ED">
      <w:pPr>
        <w:pStyle w:val="Heading3"/>
        <w:rPr>
          <w:lang w:val="en-US"/>
        </w:rPr>
      </w:pPr>
      <w:r>
        <w:rPr>
          <w:noProof/>
        </w:rPr>
        <w:lastRenderedPageBreak/>
        <w:drawing>
          <wp:inline distT="0" distB="0" distL="0" distR="0" wp14:anchorId="602E57D2" wp14:editId="5897E873">
            <wp:extent cx="3600450" cy="2440064"/>
            <wp:effectExtent l="0" t="0" r="0" b="0"/>
            <wp:docPr id="1" name="Picture 1" descr="Logisim screen with pins showing 4 bits. The AND gate is highlighted and data bits attribute set t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isim screen with pins showing 4 bits. The AND gate is highlighted and data bits attribute set to 4."/>
                    <pic:cNvPicPr/>
                  </pic:nvPicPr>
                  <pic:blipFill rotWithShape="1">
                    <a:blip r:embed="rId7"/>
                    <a:srcRect t="17726" r="44826" b="13508"/>
                    <a:stretch/>
                  </pic:blipFill>
                  <pic:spPr bwMode="auto">
                    <a:xfrm>
                      <a:off x="0" y="0"/>
                      <a:ext cx="3610319" cy="2446752"/>
                    </a:xfrm>
                    <a:prstGeom prst="rect">
                      <a:avLst/>
                    </a:prstGeom>
                    <a:ln>
                      <a:noFill/>
                    </a:ln>
                    <a:extLst>
                      <a:ext uri="{53640926-AAD7-44D8-BBD7-CCE9431645EC}">
                        <a14:shadowObscured xmlns:a14="http://schemas.microsoft.com/office/drawing/2010/main"/>
                      </a:ext>
                    </a:extLst>
                  </pic:spPr>
                </pic:pic>
              </a:graphicData>
            </a:graphic>
          </wp:inline>
        </w:drawing>
      </w:r>
    </w:p>
    <w:p w14:paraId="67332653" w14:textId="3052343E" w:rsidR="00F54716" w:rsidRDefault="00F54716" w:rsidP="00F54716">
      <w:pPr>
        <w:rPr>
          <w:lang w:val="en-US"/>
        </w:rPr>
      </w:pPr>
    </w:p>
    <w:p w14:paraId="3DEEB9BC" w14:textId="03E32AC1" w:rsidR="00E63A23" w:rsidRDefault="00E63A23" w:rsidP="00F54716">
      <w:r>
        <w:t>When I use the hand icon to change inputs, I can click on any of the four bits in each input to change it from 0 to 1 (or vice-versa).</w:t>
      </w:r>
    </w:p>
    <w:p w14:paraId="3F9C52A1" w14:textId="5FE0EF18" w:rsidR="00E63A23" w:rsidRDefault="00E63A23" w:rsidP="00F54716">
      <w:r>
        <w:rPr>
          <w:noProof/>
        </w:rPr>
        <w:drawing>
          <wp:inline distT="0" distB="0" distL="0" distR="0" wp14:anchorId="7D131FB0" wp14:editId="39260D90">
            <wp:extent cx="5731510" cy="2400300"/>
            <wp:effectExtent l="0" t="0" r="2540" b="0"/>
            <wp:docPr id="2" name="Picture 2" descr="Logisim circuit with pin having 4 b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isim circuit with pin having 4 bits"/>
                    <pic:cNvPicPr/>
                  </pic:nvPicPr>
                  <pic:blipFill rotWithShape="1">
                    <a:blip r:embed="rId8"/>
                    <a:srcRect t="4279" b="18704"/>
                    <a:stretch/>
                  </pic:blipFill>
                  <pic:spPr bwMode="auto">
                    <a:xfrm>
                      <a:off x="0" y="0"/>
                      <a:ext cx="5731510" cy="2400300"/>
                    </a:xfrm>
                    <a:prstGeom prst="rect">
                      <a:avLst/>
                    </a:prstGeom>
                    <a:ln>
                      <a:noFill/>
                    </a:ln>
                    <a:extLst>
                      <a:ext uri="{53640926-AAD7-44D8-BBD7-CCE9431645EC}">
                        <a14:shadowObscured xmlns:a14="http://schemas.microsoft.com/office/drawing/2010/main"/>
                      </a:ext>
                    </a:extLst>
                  </pic:spPr>
                </pic:pic>
              </a:graphicData>
            </a:graphic>
          </wp:inline>
        </w:drawing>
      </w:r>
    </w:p>
    <w:p w14:paraId="482909E9" w14:textId="77777777" w:rsidR="00E63A23" w:rsidRDefault="00E63A23" w:rsidP="00F54716"/>
    <w:p w14:paraId="75688FA7" w14:textId="27CE5C94" w:rsidR="006133EA" w:rsidRDefault="00E63A23" w:rsidP="00F54716">
      <w:r>
        <w:t>When you change a gate to have 4-bit inputs, all the inputs need to be 4-bits</w:t>
      </w:r>
      <w:r w:rsidR="003B49EA">
        <w:t xml:space="preserve"> so that it can do bitwise logic on each bit in turn</w:t>
      </w:r>
      <w:r>
        <w:t xml:space="preserve">. </w:t>
      </w:r>
      <w:r w:rsidR="0048288E">
        <w:t>A 1-bit</w:t>
      </w:r>
      <w:r w:rsidR="006133EA">
        <w:t xml:space="preserve"> signal </w:t>
      </w:r>
      <w:r w:rsidR="0048288E">
        <w:t>can</w:t>
      </w:r>
      <w:r w:rsidR="006133EA">
        <w:t xml:space="preserve"> be duplicated to give a 4-bit signal. That is when </w:t>
      </w:r>
      <w:r w:rsidR="0048288E">
        <w:t>the bit</w:t>
      </w:r>
      <w:r w:rsidR="006133EA">
        <w:t xml:space="preserve"> is 0, it </w:t>
      </w:r>
      <w:r w:rsidR="0048288E">
        <w:t>should</w:t>
      </w:r>
      <w:r w:rsidR="006133EA">
        <w:t xml:space="preserve"> pass 0000 to the next gates, when it is 1, it needs to pass 1111. This can be done in Logisim using a splitter (from the wiring tools) which can also join signals together. In the example below, I set the splitter to face East and have Fan Out and Bit Width In as 4. The output pin shows that the signal has been combined correctly (I would feed this to another component rather than just a pin). Normally when using a splitter, you have to be particularly careful about the order of the bits, but </w:t>
      </w:r>
      <w:r w:rsidR="0048288E">
        <w:t>here</w:t>
      </w:r>
      <w:r w:rsidR="006133EA">
        <w:t xml:space="preserve"> I needed them all to be the same. </w:t>
      </w:r>
      <w:r w:rsidR="003B49EA">
        <w:t>Note that a dot on the wires in Logisim shows that the signal is copied to multiple wires.</w:t>
      </w:r>
    </w:p>
    <w:p w14:paraId="39479F58" w14:textId="68522004" w:rsidR="006133EA" w:rsidRDefault="006133EA" w:rsidP="00F54716">
      <w:r>
        <w:rPr>
          <w:noProof/>
        </w:rPr>
        <w:drawing>
          <wp:inline distT="0" distB="0" distL="0" distR="0" wp14:anchorId="2B3E9739" wp14:editId="14AB4CAC">
            <wp:extent cx="2213811"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1106" t="49511" r="48316" b="33068"/>
                    <a:stretch/>
                  </pic:blipFill>
                  <pic:spPr bwMode="auto">
                    <a:xfrm>
                      <a:off x="0" y="0"/>
                      <a:ext cx="2216287" cy="686567"/>
                    </a:xfrm>
                    <a:prstGeom prst="rect">
                      <a:avLst/>
                    </a:prstGeom>
                    <a:ln>
                      <a:noFill/>
                    </a:ln>
                    <a:extLst>
                      <a:ext uri="{53640926-AAD7-44D8-BBD7-CCE9431645EC}">
                        <a14:shadowObscured xmlns:a14="http://schemas.microsoft.com/office/drawing/2010/main"/>
                      </a:ext>
                    </a:extLst>
                  </pic:spPr>
                </pic:pic>
              </a:graphicData>
            </a:graphic>
          </wp:inline>
        </w:drawing>
      </w:r>
      <w:r w:rsidR="0048288E">
        <w:rPr>
          <w:noProof/>
        </w:rPr>
        <w:drawing>
          <wp:inline distT="0" distB="0" distL="0" distR="0" wp14:anchorId="31A323B4" wp14:editId="0B38B2EA">
            <wp:extent cx="2192020" cy="657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1604" t="49511" r="49147" b="34362"/>
                    <a:stretch/>
                  </pic:blipFill>
                  <pic:spPr bwMode="auto">
                    <a:xfrm>
                      <a:off x="0" y="0"/>
                      <a:ext cx="2201975" cy="660210"/>
                    </a:xfrm>
                    <a:prstGeom prst="rect">
                      <a:avLst/>
                    </a:prstGeom>
                    <a:ln>
                      <a:noFill/>
                    </a:ln>
                    <a:extLst>
                      <a:ext uri="{53640926-AAD7-44D8-BBD7-CCE9431645EC}">
                        <a14:shadowObscured xmlns:a14="http://schemas.microsoft.com/office/drawing/2010/main"/>
                      </a:ext>
                    </a:extLst>
                  </pic:spPr>
                </pic:pic>
              </a:graphicData>
            </a:graphic>
          </wp:inline>
        </w:drawing>
      </w:r>
    </w:p>
    <w:p w14:paraId="758A014A" w14:textId="73655EA2" w:rsidR="006133EA" w:rsidRDefault="006133EA" w:rsidP="00F54716"/>
    <w:p w14:paraId="74424000" w14:textId="0E0BF9FE" w:rsidR="00F54716" w:rsidRDefault="0048288E" w:rsidP="0048288E">
      <w:pPr>
        <w:pStyle w:val="ListParagraph"/>
        <w:numPr>
          <w:ilvl w:val="0"/>
          <w:numId w:val="9"/>
        </w:numPr>
      </w:pPr>
      <w:r>
        <w:lastRenderedPageBreak/>
        <w:t>In the lab, you created a multiplexer which had 1-bit data inputs. Using that version as a starting point and the multiple bit ideas presented here, create a multiplexer that has two 4-bit data inputs and a 1-bit select input.</w:t>
      </w:r>
    </w:p>
    <w:p w14:paraId="2DCAE138" w14:textId="77777777" w:rsidR="00FF3FE5" w:rsidRDefault="00FF3FE5" w:rsidP="00FF3FE5">
      <w:pPr>
        <w:pStyle w:val="ListParagraph"/>
        <w:ind w:left="360"/>
      </w:pPr>
    </w:p>
    <w:p w14:paraId="457458E8" w14:textId="3E50184D" w:rsidR="00E63A23" w:rsidRDefault="004F6445" w:rsidP="00F54716">
      <w:pPr>
        <w:pStyle w:val="ListParagraph"/>
        <w:numPr>
          <w:ilvl w:val="0"/>
          <w:numId w:val="9"/>
        </w:numPr>
      </w:pPr>
      <w:r>
        <w:t>Using</w:t>
      </w:r>
      <w:r w:rsidR="00C66F45">
        <w:t xml:space="preserve"> a</w:t>
      </w:r>
      <w:r>
        <w:t xml:space="preserve"> multiple bit input </w:t>
      </w:r>
      <w:r w:rsidR="00C66F45">
        <w:t>pin</w:t>
      </w:r>
      <w:r>
        <w:t xml:space="preserve">, create a component that checks whether a signal is equal to zero. That is, have a </w:t>
      </w:r>
      <w:r w:rsidR="00C66F45">
        <w:t>4</w:t>
      </w:r>
      <w:r w:rsidR="007260C3">
        <w:t>-</w:t>
      </w:r>
      <w:r>
        <w:t xml:space="preserve">bit input, a splitter and a 1-bit output pin with gates and wires to do the following: The output should be 1 when all the bits of the input signal are zero, and the output should be 0 otherwise. </w:t>
      </w:r>
      <w:r w:rsidR="00CE5FDD">
        <w:t>You may use gates with more than two inputs.</w:t>
      </w:r>
    </w:p>
    <w:p w14:paraId="099A0B64" w14:textId="77777777" w:rsidR="00C66F45" w:rsidRDefault="00C66F45" w:rsidP="00C66F45">
      <w:pPr>
        <w:pStyle w:val="ListParagraph"/>
      </w:pPr>
    </w:p>
    <w:p w14:paraId="3E24172E" w14:textId="72FC6F84" w:rsidR="00C66F45" w:rsidRDefault="00C66F45" w:rsidP="00F54716">
      <w:pPr>
        <w:pStyle w:val="ListParagraph"/>
        <w:numPr>
          <w:ilvl w:val="0"/>
          <w:numId w:val="9"/>
        </w:numPr>
      </w:pPr>
      <w:r>
        <w:t xml:space="preserve">Create a </w:t>
      </w:r>
      <w:r w:rsidRPr="00C66F45">
        <w:rPr>
          <w:i/>
          <w:iCs/>
        </w:rPr>
        <w:t>comparator</w:t>
      </w:r>
      <w:r>
        <w:rPr>
          <w:i/>
          <w:iCs/>
        </w:rPr>
        <w:t>,</w:t>
      </w:r>
      <w:r>
        <w:t xml:space="preserve"> that is a component which checks whether two 4-bit signals are equal to each other. </w:t>
      </w:r>
      <w:r w:rsidR="00FE79F4">
        <w:t xml:space="preserve">It should output a 1 if both inputs are the same and output a 0 otherwise. </w:t>
      </w:r>
      <w:r>
        <w:t>Note that signals will be equal when each corresponding bit is the same in both inputs.</w:t>
      </w:r>
    </w:p>
    <w:p w14:paraId="73BB7422" w14:textId="77777777" w:rsidR="004F6445" w:rsidRDefault="004F6445" w:rsidP="004F6445">
      <w:pPr>
        <w:pStyle w:val="ListParagraph"/>
        <w:ind w:left="360"/>
      </w:pPr>
    </w:p>
    <w:p w14:paraId="2167091A" w14:textId="42B90D97" w:rsidR="004F6445" w:rsidRDefault="004D189C" w:rsidP="007260C3">
      <w:pPr>
        <w:pStyle w:val="ListParagraph"/>
        <w:numPr>
          <w:ilvl w:val="0"/>
          <w:numId w:val="9"/>
        </w:numPr>
      </w:pPr>
      <w:r>
        <w:t>In the lab, you looked at a half and full adder</w:t>
      </w:r>
      <w:r w:rsidR="007260C3">
        <w:t xml:space="preserve">. </w:t>
      </w:r>
      <w:r>
        <w:t xml:space="preserve">To add numbers consisting of multiple bits together, we need to connect multiple full adders. </w:t>
      </w:r>
      <w:r w:rsidR="00495ED9">
        <w:t xml:space="preserve">The simplest way to connect multiple full adders is called a ripple-carry adder. </w:t>
      </w:r>
    </w:p>
    <w:p w14:paraId="6EBAB477" w14:textId="77777777" w:rsidR="00C66F45" w:rsidRDefault="00C66F45" w:rsidP="00C66F45">
      <w:pPr>
        <w:pStyle w:val="ListParagraph"/>
      </w:pPr>
    </w:p>
    <w:p w14:paraId="504B2AED" w14:textId="3CFA0A24" w:rsidR="00C66F45" w:rsidRDefault="00C66F45" w:rsidP="00C66F45">
      <w:pPr>
        <w:pStyle w:val="ListParagraph"/>
        <w:ind w:left="360"/>
      </w:pPr>
      <w:r>
        <w:rPr>
          <w:lang w:val="en-US"/>
        </w:rPr>
        <w:t>Using several of the full adder that you created in the lab, connect them together to add two 4-bit inputs. Try to use pins with data bits set to 4 for the inputs and use splitters to split those to feed individual bits into the adders. You might want to use one of the recommended textbooks, or search for ripple-carry adder to see how to connect your adders. Make sure that you consider how to thoroughly test your circuit. You should use your previous full adder as a sub-circuit in your multiple bit adder</w:t>
      </w:r>
      <w:r w:rsidR="008271D1">
        <w:rPr>
          <w:lang w:val="en-US"/>
        </w:rPr>
        <w:t>. You will need to have a constant with a value of 0 for the carry into the adder for the least significant bit. A tool to add a constant can be found in the wiring section on Logisim, you will need to set it to have a value of hex zero. T</w:t>
      </w:r>
      <w:r>
        <w:rPr>
          <w:lang w:val="en-US"/>
        </w:rPr>
        <w:t>here is a reminder</w:t>
      </w:r>
      <w:r w:rsidR="008271D1">
        <w:rPr>
          <w:lang w:val="en-US"/>
        </w:rPr>
        <w:t xml:space="preserve"> on sub-circuits</w:t>
      </w:r>
      <w:r>
        <w:rPr>
          <w:lang w:val="en-US"/>
        </w:rPr>
        <w:t xml:space="preserve"> below.</w:t>
      </w:r>
    </w:p>
    <w:p w14:paraId="08D4F47A" w14:textId="77777777" w:rsidR="004F6445" w:rsidRDefault="004F6445" w:rsidP="004F6445">
      <w:pPr>
        <w:pStyle w:val="ListParagraph"/>
      </w:pPr>
    </w:p>
    <w:p w14:paraId="42EABF48" w14:textId="6E9FF48C" w:rsidR="00C66F45" w:rsidRDefault="00495ED9" w:rsidP="002C3657">
      <w:pPr>
        <w:pStyle w:val="ListParagraph"/>
        <w:ind w:left="360"/>
      </w:pPr>
      <w:r>
        <w:t>In Logisim, you can use an existing circuit as a sub-circuit. In the Figure below, I have a circuit with my full adder that has all inputs and outputs labelled. I have created a new circuit for my multi</w:t>
      </w:r>
      <w:r w:rsidR="00822430">
        <w:t>-</w:t>
      </w:r>
      <w:r>
        <w:t>bit adder</w:t>
      </w:r>
      <w:r w:rsidR="00822430">
        <w:t>, and I can highlight the full adder to place it in my circuit as if it was any of the components in Logisim.</w:t>
      </w:r>
      <w:r w:rsidR="00C66F45">
        <w:t xml:space="preserve"> </w:t>
      </w:r>
    </w:p>
    <w:p w14:paraId="35D6E183" w14:textId="23D03620" w:rsidR="00822430" w:rsidRDefault="00822430" w:rsidP="00F54716">
      <w:pPr>
        <w:rPr>
          <w:lang w:val="en-US"/>
        </w:rPr>
      </w:pPr>
      <w:r>
        <w:rPr>
          <w:noProof/>
        </w:rPr>
        <w:drawing>
          <wp:inline distT="0" distB="0" distL="0" distR="0" wp14:anchorId="66F3055B" wp14:editId="6587F781">
            <wp:extent cx="5729817" cy="277177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154" b="34922"/>
                    <a:stretch/>
                  </pic:blipFill>
                  <pic:spPr bwMode="auto">
                    <a:xfrm>
                      <a:off x="0" y="0"/>
                      <a:ext cx="5731510" cy="2772594"/>
                    </a:xfrm>
                    <a:prstGeom prst="rect">
                      <a:avLst/>
                    </a:prstGeom>
                    <a:ln>
                      <a:noFill/>
                    </a:ln>
                    <a:extLst>
                      <a:ext uri="{53640926-AAD7-44D8-BBD7-CCE9431645EC}">
                        <a14:shadowObscured xmlns:a14="http://schemas.microsoft.com/office/drawing/2010/main"/>
                      </a:ext>
                    </a:extLst>
                  </pic:spPr>
                </pic:pic>
              </a:graphicData>
            </a:graphic>
          </wp:inline>
        </w:drawing>
      </w:r>
    </w:p>
    <w:p w14:paraId="05B93E39" w14:textId="3044CCB0" w:rsidR="00C66F45" w:rsidRDefault="00C66F45" w:rsidP="00F54716">
      <w:pPr>
        <w:rPr>
          <w:lang w:val="en-US"/>
        </w:rPr>
      </w:pPr>
      <w:r>
        <w:rPr>
          <w:lang w:val="en-US"/>
        </w:rPr>
        <w:lastRenderedPageBreak/>
        <w:t>The figure below shows that the labels that I use</w:t>
      </w:r>
      <w:r w:rsidR="006A1CC2">
        <w:rPr>
          <w:lang w:val="en-US"/>
        </w:rPr>
        <w:t>d</w:t>
      </w:r>
      <w:r>
        <w:rPr>
          <w:lang w:val="en-US"/>
        </w:rPr>
        <w:t xml:space="preserve"> for the pins in the full adder can be seen when I highlight an input/output when adding the tool to a new circuit.</w:t>
      </w:r>
    </w:p>
    <w:p w14:paraId="56CE3929" w14:textId="62D1ECE3" w:rsidR="00822430" w:rsidRDefault="00822430" w:rsidP="00F54716">
      <w:pPr>
        <w:rPr>
          <w:lang w:val="en-US"/>
        </w:rPr>
      </w:pPr>
    </w:p>
    <w:p w14:paraId="2A79B7E7" w14:textId="7455439B" w:rsidR="00822430" w:rsidRDefault="00822430" w:rsidP="00F54716">
      <w:pPr>
        <w:rPr>
          <w:lang w:val="en-US"/>
        </w:rPr>
      </w:pPr>
      <w:r>
        <w:rPr>
          <w:noProof/>
        </w:rPr>
        <w:drawing>
          <wp:inline distT="0" distB="0" distL="0" distR="0" wp14:anchorId="1285F455" wp14:editId="61C2E858">
            <wp:extent cx="5730096" cy="15811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545" b="61562"/>
                    <a:stretch/>
                  </pic:blipFill>
                  <pic:spPr bwMode="auto">
                    <a:xfrm>
                      <a:off x="0" y="0"/>
                      <a:ext cx="5731510" cy="1581540"/>
                    </a:xfrm>
                    <a:prstGeom prst="rect">
                      <a:avLst/>
                    </a:prstGeom>
                    <a:ln>
                      <a:noFill/>
                    </a:ln>
                    <a:extLst>
                      <a:ext uri="{53640926-AAD7-44D8-BBD7-CCE9431645EC}">
                        <a14:shadowObscured xmlns:a14="http://schemas.microsoft.com/office/drawing/2010/main"/>
                      </a:ext>
                    </a:extLst>
                  </pic:spPr>
                </pic:pic>
              </a:graphicData>
            </a:graphic>
          </wp:inline>
        </w:drawing>
      </w:r>
    </w:p>
    <w:p w14:paraId="060F7531" w14:textId="4A441E5E" w:rsidR="00822430" w:rsidRDefault="00822430" w:rsidP="00F54716">
      <w:pPr>
        <w:rPr>
          <w:lang w:val="en-US"/>
        </w:rPr>
      </w:pPr>
    </w:p>
    <w:p w14:paraId="39E80A65" w14:textId="0AA16CEE" w:rsidR="00822430" w:rsidRDefault="00822430" w:rsidP="00F54716">
      <w:pPr>
        <w:rPr>
          <w:lang w:val="en-US"/>
        </w:rPr>
      </w:pPr>
    </w:p>
    <w:p w14:paraId="2944E12F" w14:textId="527F8032" w:rsidR="00130CCA" w:rsidRDefault="00130CCA" w:rsidP="00F54716">
      <w:pPr>
        <w:rPr>
          <w:lang w:val="en-US"/>
        </w:rPr>
      </w:pPr>
    </w:p>
    <w:p w14:paraId="48E339ED" w14:textId="22614610" w:rsidR="00130CCA" w:rsidRDefault="00130CCA" w:rsidP="00130CCA">
      <w:pPr>
        <w:pStyle w:val="Heading2"/>
        <w:rPr>
          <w:lang w:val="en-US"/>
        </w:rPr>
      </w:pPr>
      <w:r>
        <w:rPr>
          <w:lang w:val="en-US"/>
        </w:rPr>
        <w:t>References</w:t>
      </w:r>
    </w:p>
    <w:p w14:paraId="08C99CCC" w14:textId="77777777" w:rsidR="00130CCA" w:rsidRPr="00130CCA" w:rsidRDefault="00130CCA" w:rsidP="00130CCA">
      <w:pPr>
        <w:rPr>
          <w:lang w:val="en-US"/>
        </w:rPr>
      </w:pPr>
    </w:p>
    <w:p w14:paraId="50321F13" w14:textId="77777777" w:rsidR="00130CCA" w:rsidRDefault="00130CCA" w:rsidP="00130CCA">
      <w:pPr>
        <w:rPr>
          <w:lang w:val="en-US"/>
        </w:rPr>
      </w:pPr>
      <w:proofErr w:type="spellStart"/>
      <w:r>
        <w:t>Kjær</w:t>
      </w:r>
      <w:proofErr w:type="spellEnd"/>
      <w:r>
        <w:t xml:space="preserve">, O. J. (no date) </w:t>
      </w:r>
      <w:proofErr w:type="spellStart"/>
      <w:r w:rsidRPr="008E13DD">
        <w:rPr>
          <w:i/>
          <w:iCs/>
          <w:lang w:val="en-US"/>
        </w:rPr>
        <w:t>Nand</w:t>
      </w:r>
      <w:r>
        <w:rPr>
          <w:i/>
          <w:iCs/>
          <w:lang w:val="en-US"/>
        </w:rPr>
        <w:t>G</w:t>
      </w:r>
      <w:r w:rsidRPr="008E13DD">
        <w:rPr>
          <w:i/>
          <w:iCs/>
          <w:lang w:val="en-US"/>
        </w:rPr>
        <w:t>ame</w:t>
      </w:r>
      <w:proofErr w:type="spellEnd"/>
      <w:r>
        <w:rPr>
          <w:i/>
          <w:iCs/>
          <w:lang w:val="en-US"/>
        </w:rPr>
        <w:t xml:space="preserve"> – Build a computer from scratch</w:t>
      </w:r>
      <w:r>
        <w:rPr>
          <w:lang w:val="en-US"/>
        </w:rPr>
        <w:t xml:space="preserve"> [Online] [Accessed on 10</w:t>
      </w:r>
      <w:r w:rsidRPr="008E13DD">
        <w:rPr>
          <w:vertAlign w:val="superscript"/>
          <w:lang w:val="en-US"/>
        </w:rPr>
        <w:t>th</w:t>
      </w:r>
      <w:r>
        <w:rPr>
          <w:lang w:val="en-US"/>
        </w:rPr>
        <w:t xml:space="preserve"> September 2021] </w:t>
      </w:r>
      <w:hyperlink r:id="rId13" w:history="1">
        <w:r w:rsidRPr="00E45C14">
          <w:rPr>
            <w:rStyle w:val="Hyperlink"/>
            <w:lang w:val="en-US"/>
          </w:rPr>
          <w:t>https://nandgame.com</w:t>
        </w:r>
      </w:hyperlink>
      <w:r>
        <w:rPr>
          <w:lang w:val="en-US"/>
        </w:rPr>
        <w:t xml:space="preserve"> </w:t>
      </w:r>
    </w:p>
    <w:p w14:paraId="0065D9E1" w14:textId="77777777" w:rsidR="00130CCA" w:rsidRPr="00F54716" w:rsidRDefault="00130CCA" w:rsidP="00F54716">
      <w:pPr>
        <w:rPr>
          <w:lang w:val="en-US"/>
        </w:rPr>
      </w:pPr>
    </w:p>
    <w:sectPr w:rsidR="00130CCA" w:rsidRPr="00F54716" w:rsidSect="004E42CB">
      <w:headerReference w:type="default" r:id="rId14"/>
      <w:footerReference w:type="default" r:id="rId15"/>
      <w:pgSz w:w="11906" w:h="16838"/>
      <w:pgMar w:top="1440" w:right="1440" w:bottom="1440" w:left="1440" w:header="680" w:footer="708" w:gutter="0"/>
      <w:pgBorders w:offsetFrom="page">
        <w:top w:val="single" w:sz="24" w:space="24" w:color="BF1A2F" w:themeColor="accent4"/>
        <w:left w:val="single" w:sz="24" w:space="24" w:color="BF1A2F" w:themeColor="accent4"/>
        <w:bottom w:val="single" w:sz="24" w:space="24" w:color="BF1A2F" w:themeColor="accent4"/>
        <w:right w:val="single" w:sz="24" w:space="24" w:color="BF1A2F" w:themeColor="accent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70CF87" w14:textId="77777777" w:rsidR="00316379" w:rsidRDefault="00316379" w:rsidP="004E42CB">
      <w:pPr>
        <w:spacing w:after="0" w:line="240" w:lineRule="auto"/>
      </w:pPr>
      <w:r>
        <w:separator/>
      </w:r>
    </w:p>
  </w:endnote>
  <w:endnote w:type="continuationSeparator" w:id="0">
    <w:p w14:paraId="0E428740" w14:textId="77777777" w:rsidR="00316379" w:rsidRDefault="00316379" w:rsidP="004E4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8847562"/>
      <w:docPartObj>
        <w:docPartGallery w:val="Page Numbers (Bottom of Page)"/>
        <w:docPartUnique/>
      </w:docPartObj>
    </w:sdtPr>
    <w:sdtEndPr>
      <w:rPr>
        <w:noProof/>
      </w:rPr>
    </w:sdtEndPr>
    <w:sdtContent>
      <w:p w14:paraId="5B599349" w14:textId="037C5DC0" w:rsidR="00FC781A" w:rsidRDefault="00FC78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FBEAC8" w14:textId="77777777" w:rsidR="00FC781A" w:rsidRDefault="00FC78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0C3B83" w14:textId="77777777" w:rsidR="00316379" w:rsidRDefault="00316379" w:rsidP="004E42CB">
      <w:pPr>
        <w:spacing w:after="0" w:line="240" w:lineRule="auto"/>
      </w:pPr>
      <w:r>
        <w:separator/>
      </w:r>
    </w:p>
  </w:footnote>
  <w:footnote w:type="continuationSeparator" w:id="0">
    <w:p w14:paraId="76189B53" w14:textId="77777777" w:rsidR="00316379" w:rsidRDefault="00316379" w:rsidP="004E4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10457" w14:textId="77777777" w:rsidR="004E42CB" w:rsidRPr="004E42CB" w:rsidRDefault="004E42CB" w:rsidP="004E42CB">
    <w:pPr>
      <w:pStyle w:val="Heading1"/>
      <w:jc w:val="center"/>
      <w:rPr>
        <w:lang w:val="en-US"/>
      </w:rPr>
    </w:pPr>
    <w:r>
      <w:rPr>
        <w:lang w:val="en-US"/>
      </w:rPr>
      <w:t>Computer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C5B9A"/>
    <w:multiLevelType w:val="hybridMultilevel"/>
    <w:tmpl w:val="039E10D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CF42261"/>
    <w:multiLevelType w:val="hybridMultilevel"/>
    <w:tmpl w:val="5832068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5B5AEB"/>
    <w:multiLevelType w:val="hybridMultilevel"/>
    <w:tmpl w:val="793C6AEE"/>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35A6AD8"/>
    <w:multiLevelType w:val="hybridMultilevel"/>
    <w:tmpl w:val="BB96FA3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EF64532"/>
    <w:multiLevelType w:val="hybridMultilevel"/>
    <w:tmpl w:val="BBBE1B8E"/>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6021AF1"/>
    <w:multiLevelType w:val="hybridMultilevel"/>
    <w:tmpl w:val="75AA9F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B072157"/>
    <w:multiLevelType w:val="hybridMultilevel"/>
    <w:tmpl w:val="882EBE4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448168E"/>
    <w:multiLevelType w:val="hybridMultilevel"/>
    <w:tmpl w:val="208C069A"/>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72B446DE"/>
    <w:multiLevelType w:val="hybridMultilevel"/>
    <w:tmpl w:val="0A361B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3"/>
  </w:num>
  <w:num w:numId="5">
    <w:abstractNumId w:val="1"/>
  </w:num>
  <w:num w:numId="6">
    <w:abstractNumId w:val="0"/>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6ED"/>
    <w:rsid w:val="00051747"/>
    <w:rsid w:val="000836F8"/>
    <w:rsid w:val="000B59F8"/>
    <w:rsid w:val="000C78B1"/>
    <w:rsid w:val="000F0FBF"/>
    <w:rsid w:val="00126B4D"/>
    <w:rsid w:val="00130CCA"/>
    <w:rsid w:val="0021237C"/>
    <w:rsid w:val="00287DBF"/>
    <w:rsid w:val="002C3657"/>
    <w:rsid w:val="002C36D5"/>
    <w:rsid w:val="00310F27"/>
    <w:rsid w:val="00316379"/>
    <w:rsid w:val="003336B1"/>
    <w:rsid w:val="003B49EA"/>
    <w:rsid w:val="00401E8B"/>
    <w:rsid w:val="004246ED"/>
    <w:rsid w:val="0048288E"/>
    <w:rsid w:val="004915AC"/>
    <w:rsid w:val="00495ED9"/>
    <w:rsid w:val="004D189C"/>
    <w:rsid w:val="004E4174"/>
    <w:rsid w:val="004E42CB"/>
    <w:rsid w:val="004F6445"/>
    <w:rsid w:val="00547DB5"/>
    <w:rsid w:val="005C12F7"/>
    <w:rsid w:val="006133EA"/>
    <w:rsid w:val="00646908"/>
    <w:rsid w:val="00647855"/>
    <w:rsid w:val="006A1CC2"/>
    <w:rsid w:val="006E14D7"/>
    <w:rsid w:val="007260C3"/>
    <w:rsid w:val="00770982"/>
    <w:rsid w:val="00780C2C"/>
    <w:rsid w:val="007A132E"/>
    <w:rsid w:val="007D5F91"/>
    <w:rsid w:val="00822430"/>
    <w:rsid w:val="008271D1"/>
    <w:rsid w:val="0084729E"/>
    <w:rsid w:val="0088775D"/>
    <w:rsid w:val="008C3613"/>
    <w:rsid w:val="00903EA3"/>
    <w:rsid w:val="00961BCB"/>
    <w:rsid w:val="00965AE5"/>
    <w:rsid w:val="00A212AC"/>
    <w:rsid w:val="00A62BD9"/>
    <w:rsid w:val="00A71C77"/>
    <w:rsid w:val="00C66F45"/>
    <w:rsid w:val="00CE5FDD"/>
    <w:rsid w:val="00D03CEE"/>
    <w:rsid w:val="00D23958"/>
    <w:rsid w:val="00D378EA"/>
    <w:rsid w:val="00D466ED"/>
    <w:rsid w:val="00D74D61"/>
    <w:rsid w:val="00D915C1"/>
    <w:rsid w:val="00DC3C41"/>
    <w:rsid w:val="00E63A23"/>
    <w:rsid w:val="00E9420D"/>
    <w:rsid w:val="00F54716"/>
    <w:rsid w:val="00F70FDA"/>
    <w:rsid w:val="00F7689E"/>
    <w:rsid w:val="00FC5FDD"/>
    <w:rsid w:val="00FC781A"/>
    <w:rsid w:val="00FD0A99"/>
    <w:rsid w:val="00FE79F4"/>
    <w:rsid w:val="00FF3F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0D8DB1"/>
  <w15:chartTrackingRefBased/>
  <w15:docId w15:val="{F7F48F37-0A9D-4B6A-AF12-56ECE6FF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2CB"/>
    <w:pPr>
      <w:keepNext/>
      <w:keepLines/>
      <w:spacing w:before="240" w:after="0"/>
      <w:outlineLvl w:val="0"/>
    </w:pPr>
    <w:rPr>
      <w:rFonts w:asciiTheme="majorHAnsi" w:eastAsiaTheme="majorEastAsia" w:hAnsiTheme="majorHAnsi" w:cstheme="majorBidi"/>
      <w:color w:val="32391C" w:themeColor="accent1" w:themeShade="BF"/>
      <w:sz w:val="32"/>
      <w:szCs w:val="32"/>
    </w:rPr>
  </w:style>
  <w:style w:type="paragraph" w:styleId="Heading2">
    <w:name w:val="heading 2"/>
    <w:basedOn w:val="Normal"/>
    <w:next w:val="Normal"/>
    <w:link w:val="Heading2Char"/>
    <w:uiPriority w:val="9"/>
    <w:unhideWhenUsed/>
    <w:qFormat/>
    <w:rsid w:val="004E42CB"/>
    <w:pPr>
      <w:keepNext/>
      <w:keepLines/>
      <w:spacing w:before="40" w:after="0"/>
      <w:outlineLvl w:val="1"/>
    </w:pPr>
    <w:rPr>
      <w:rFonts w:asciiTheme="majorHAnsi" w:eastAsiaTheme="majorEastAsia" w:hAnsiTheme="majorHAnsi" w:cstheme="majorBidi"/>
      <w:color w:val="32391C" w:themeColor="accent1" w:themeShade="BF"/>
      <w:sz w:val="26"/>
      <w:szCs w:val="26"/>
    </w:rPr>
  </w:style>
  <w:style w:type="paragraph" w:styleId="Heading3">
    <w:name w:val="heading 3"/>
    <w:basedOn w:val="Normal"/>
    <w:next w:val="Normal"/>
    <w:link w:val="Heading3Char"/>
    <w:uiPriority w:val="9"/>
    <w:unhideWhenUsed/>
    <w:qFormat/>
    <w:rsid w:val="00646908"/>
    <w:pPr>
      <w:keepNext/>
      <w:keepLines/>
      <w:spacing w:before="40" w:after="0"/>
      <w:outlineLvl w:val="2"/>
    </w:pPr>
    <w:rPr>
      <w:rFonts w:asciiTheme="majorHAnsi" w:eastAsiaTheme="majorEastAsia" w:hAnsiTheme="majorHAnsi" w:cstheme="majorBidi"/>
      <w:color w:val="21261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42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42CB"/>
  </w:style>
  <w:style w:type="paragraph" w:styleId="Footer">
    <w:name w:val="footer"/>
    <w:basedOn w:val="Normal"/>
    <w:link w:val="FooterChar"/>
    <w:uiPriority w:val="99"/>
    <w:unhideWhenUsed/>
    <w:rsid w:val="004E42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42CB"/>
  </w:style>
  <w:style w:type="character" w:customStyle="1" w:styleId="Heading1Char">
    <w:name w:val="Heading 1 Char"/>
    <w:basedOn w:val="DefaultParagraphFont"/>
    <w:link w:val="Heading1"/>
    <w:uiPriority w:val="9"/>
    <w:rsid w:val="004E42CB"/>
    <w:rPr>
      <w:rFonts w:asciiTheme="majorHAnsi" w:eastAsiaTheme="majorEastAsia" w:hAnsiTheme="majorHAnsi" w:cstheme="majorBidi"/>
      <w:color w:val="32391C" w:themeColor="accent1" w:themeShade="BF"/>
      <w:sz w:val="32"/>
      <w:szCs w:val="32"/>
    </w:rPr>
  </w:style>
  <w:style w:type="character" w:customStyle="1" w:styleId="Heading2Char">
    <w:name w:val="Heading 2 Char"/>
    <w:basedOn w:val="DefaultParagraphFont"/>
    <w:link w:val="Heading2"/>
    <w:uiPriority w:val="9"/>
    <w:rsid w:val="004E42CB"/>
    <w:rPr>
      <w:rFonts w:asciiTheme="majorHAnsi" w:eastAsiaTheme="majorEastAsia" w:hAnsiTheme="majorHAnsi" w:cstheme="majorBidi"/>
      <w:color w:val="32391C" w:themeColor="accent1" w:themeShade="BF"/>
      <w:sz w:val="26"/>
      <w:szCs w:val="26"/>
    </w:rPr>
  </w:style>
  <w:style w:type="paragraph" w:styleId="ListParagraph">
    <w:name w:val="List Paragraph"/>
    <w:basedOn w:val="Normal"/>
    <w:uiPriority w:val="34"/>
    <w:qFormat/>
    <w:rsid w:val="00D466ED"/>
    <w:pPr>
      <w:ind w:left="720"/>
      <w:contextualSpacing/>
    </w:pPr>
  </w:style>
  <w:style w:type="character" w:customStyle="1" w:styleId="Heading3Char">
    <w:name w:val="Heading 3 Char"/>
    <w:basedOn w:val="DefaultParagraphFont"/>
    <w:link w:val="Heading3"/>
    <w:uiPriority w:val="9"/>
    <w:rsid w:val="00646908"/>
    <w:rPr>
      <w:rFonts w:asciiTheme="majorHAnsi" w:eastAsiaTheme="majorEastAsia" w:hAnsiTheme="majorHAnsi" w:cstheme="majorBidi"/>
      <w:color w:val="212613" w:themeColor="accent1" w:themeShade="7F"/>
      <w:sz w:val="24"/>
      <w:szCs w:val="24"/>
    </w:rPr>
  </w:style>
  <w:style w:type="character" w:styleId="Hyperlink">
    <w:name w:val="Hyperlink"/>
    <w:basedOn w:val="DefaultParagraphFont"/>
    <w:uiPriority w:val="99"/>
    <w:unhideWhenUsed/>
    <w:rsid w:val="00130CCA"/>
    <w:rPr>
      <w:color w:val="8E58B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621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andgame.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so\Documents\Custom%20Office%20Templates\Lab%20template.dotx" TargetMode="External"/></Relationships>
</file>

<file path=word/theme/theme1.xml><?xml version="1.0" encoding="utf-8"?>
<a:theme xmlns:a="http://schemas.openxmlformats.org/drawingml/2006/main" name="ThemeArchitecture">
  <a:themeElements>
    <a:clrScheme name="Custom 3">
      <a:dk1>
        <a:sysClr val="windowText" lastClr="000000"/>
      </a:dk1>
      <a:lt1>
        <a:sysClr val="window" lastClr="FFFFFF"/>
      </a:lt1>
      <a:dk2>
        <a:srgbClr val="091540"/>
      </a:dk2>
      <a:lt2>
        <a:srgbClr val="EFF1F3"/>
      </a:lt2>
      <a:accent1>
        <a:srgbClr val="444D26"/>
      </a:accent1>
      <a:accent2>
        <a:srgbClr val="F3A447"/>
      </a:accent2>
      <a:accent3>
        <a:srgbClr val="E7BC29"/>
      </a:accent3>
      <a:accent4>
        <a:srgbClr val="BF1A2F"/>
      </a:accent4>
      <a:accent5>
        <a:srgbClr val="9C85C0"/>
      </a:accent5>
      <a:accent6>
        <a:srgbClr val="1098F7"/>
      </a:accent6>
      <a:hlink>
        <a:srgbClr val="8E58B6"/>
      </a:hlink>
      <a:folHlink>
        <a:srgbClr val="7F6F6F"/>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Architecture" id="{FDBB64A4-F6B9-459D-9DC5-FA08A1E89776}" vid="{7CCDC46A-DE81-4F39-9A3E-6D83F27AB2F4}"/>
    </a:ext>
  </a:extLst>
</a:theme>
</file>

<file path=docProps/app.xml><?xml version="1.0" encoding="utf-8"?>
<Properties xmlns="http://schemas.openxmlformats.org/officeDocument/2006/extended-properties" xmlns:vt="http://schemas.openxmlformats.org/officeDocument/2006/docPropsVTypes">
  <Template>Lab template.dotx</Template>
  <TotalTime>926</TotalTime>
  <Pages>5</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Duffin</dc:creator>
  <cp:keywords/>
  <dc:description/>
  <cp:lastModifiedBy>Elaine Duffin</cp:lastModifiedBy>
  <cp:revision>30</cp:revision>
  <dcterms:created xsi:type="dcterms:W3CDTF">2021-07-26T13:37:00Z</dcterms:created>
  <dcterms:modified xsi:type="dcterms:W3CDTF">2021-10-26T11:32:00Z</dcterms:modified>
</cp:coreProperties>
</file>