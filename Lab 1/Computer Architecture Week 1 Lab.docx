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08AB9" w14:textId="6147611A" w:rsidR="004E42CB" w:rsidRPr="004E42CB" w:rsidRDefault="004E42CB" w:rsidP="004E42CB">
      <w:pPr>
        <w:pStyle w:val="Heading1"/>
        <w:jc w:val="center"/>
        <w:rPr>
          <w:color w:val="091540" w:themeColor="text2"/>
          <w:lang w:val="en-US"/>
        </w:rPr>
      </w:pPr>
      <w:r>
        <w:rPr>
          <w:color w:val="091540" w:themeColor="text2"/>
          <w:lang w:val="en-US"/>
        </w:rPr>
        <w:t>Week</w:t>
      </w:r>
      <w:r w:rsidRPr="004E42CB">
        <w:rPr>
          <w:color w:val="091540" w:themeColor="text2"/>
          <w:lang w:val="en-US"/>
        </w:rPr>
        <w:t xml:space="preserve"> 1 </w:t>
      </w:r>
      <w:r>
        <w:rPr>
          <w:color w:val="091540" w:themeColor="text2"/>
          <w:lang w:val="en-US"/>
        </w:rPr>
        <w:t>Lab</w:t>
      </w:r>
      <w:r w:rsidR="00ED320F">
        <w:rPr>
          <w:color w:val="091540" w:themeColor="text2"/>
          <w:lang w:val="en-US"/>
        </w:rPr>
        <w:t>:</w:t>
      </w:r>
      <w:r>
        <w:rPr>
          <w:color w:val="091540" w:themeColor="text2"/>
          <w:lang w:val="en-US"/>
        </w:rPr>
        <w:t xml:space="preserve"> </w:t>
      </w:r>
      <w:r w:rsidR="00ED320F">
        <w:rPr>
          <w:color w:val="091540" w:themeColor="text2"/>
          <w:lang w:val="en-US"/>
        </w:rPr>
        <w:t>Basics of computers</w:t>
      </w:r>
    </w:p>
    <w:p w14:paraId="2826A131" w14:textId="77777777" w:rsidR="004E42CB" w:rsidRDefault="004E42CB" w:rsidP="004E42CB">
      <w:pPr>
        <w:rPr>
          <w:lang w:val="en-US"/>
        </w:rPr>
      </w:pPr>
    </w:p>
    <w:p w14:paraId="6D02A14D" w14:textId="77777777" w:rsidR="004E42CB" w:rsidRDefault="004E42CB" w:rsidP="004E42CB">
      <w:pPr>
        <w:pStyle w:val="Heading2"/>
        <w:rPr>
          <w:lang w:val="en-US"/>
        </w:rPr>
      </w:pPr>
      <w:r>
        <w:rPr>
          <w:lang w:val="en-US"/>
        </w:rPr>
        <w:t>Objectives</w:t>
      </w:r>
    </w:p>
    <w:p w14:paraId="18F2F246" w14:textId="4F57887F" w:rsidR="004E42CB" w:rsidRDefault="004E42CB" w:rsidP="004E42CB">
      <w:pPr>
        <w:rPr>
          <w:lang w:val="en-US"/>
        </w:rPr>
      </w:pPr>
    </w:p>
    <w:p w14:paraId="6C1C43C1" w14:textId="381ECCBC" w:rsidR="004E4174" w:rsidRDefault="004E4174" w:rsidP="004E42CB">
      <w:pPr>
        <w:rPr>
          <w:lang w:val="en-US"/>
        </w:rPr>
      </w:pPr>
      <w:r>
        <w:rPr>
          <w:lang w:val="en-US"/>
        </w:rPr>
        <w:t>Develop understanding and experience of:</w:t>
      </w:r>
    </w:p>
    <w:p w14:paraId="74B7D687" w14:textId="245B2AD7" w:rsidR="00D466ED" w:rsidRDefault="00D466ED" w:rsidP="00D466ED">
      <w:pPr>
        <w:pStyle w:val="ListParagraph"/>
        <w:numPr>
          <w:ilvl w:val="0"/>
          <w:numId w:val="1"/>
        </w:numPr>
        <w:ind w:left="284" w:hanging="284"/>
        <w:rPr>
          <w:lang w:val="en-US"/>
        </w:rPr>
      </w:pPr>
      <w:r>
        <w:rPr>
          <w:lang w:val="en-US"/>
        </w:rPr>
        <w:t>Basic logic gates and truth tables with</w:t>
      </w:r>
      <w:r w:rsidR="00ED320F">
        <w:rPr>
          <w:lang w:val="en-US"/>
        </w:rPr>
        <w:t xml:space="preserve"> an</w:t>
      </w:r>
      <w:r>
        <w:rPr>
          <w:lang w:val="en-US"/>
        </w:rPr>
        <w:t xml:space="preserve"> introduction to Logisim</w:t>
      </w:r>
    </w:p>
    <w:p w14:paraId="7BE084A1" w14:textId="3880DF52" w:rsidR="00D466ED" w:rsidRDefault="00D466ED" w:rsidP="00D466ED">
      <w:pPr>
        <w:pStyle w:val="ListParagraph"/>
        <w:numPr>
          <w:ilvl w:val="0"/>
          <w:numId w:val="1"/>
        </w:numPr>
        <w:ind w:left="284" w:hanging="284"/>
        <w:rPr>
          <w:lang w:val="en-US"/>
        </w:rPr>
      </w:pPr>
      <w:r>
        <w:rPr>
          <w:lang w:val="en-US"/>
        </w:rPr>
        <w:t>Binary</w:t>
      </w:r>
      <w:r w:rsidR="00547DB5">
        <w:rPr>
          <w:lang w:val="en-US"/>
        </w:rPr>
        <w:t xml:space="preserve"> and hexadecimal</w:t>
      </w:r>
    </w:p>
    <w:p w14:paraId="4AAE52DA" w14:textId="67BF1333" w:rsidR="00D466ED" w:rsidRDefault="00D466ED" w:rsidP="00D466ED">
      <w:pPr>
        <w:pStyle w:val="ListParagraph"/>
        <w:numPr>
          <w:ilvl w:val="0"/>
          <w:numId w:val="1"/>
        </w:numPr>
        <w:ind w:left="284" w:hanging="284"/>
        <w:rPr>
          <w:lang w:val="en-US"/>
        </w:rPr>
      </w:pPr>
      <w:r>
        <w:rPr>
          <w:lang w:val="en-US"/>
        </w:rPr>
        <w:t xml:space="preserve">Combining logic gates to create </w:t>
      </w:r>
      <w:r w:rsidR="00ED320F">
        <w:rPr>
          <w:lang w:val="en-US"/>
        </w:rPr>
        <w:t>more complex</w:t>
      </w:r>
      <w:r>
        <w:rPr>
          <w:lang w:val="en-US"/>
        </w:rPr>
        <w:t xml:space="preserve"> components</w:t>
      </w:r>
    </w:p>
    <w:p w14:paraId="2932878C" w14:textId="77777777" w:rsidR="00387F39" w:rsidRPr="00387F39" w:rsidRDefault="00387F39" w:rsidP="0079345F">
      <w:pPr>
        <w:pStyle w:val="ListParagraph"/>
        <w:ind w:left="284"/>
        <w:rPr>
          <w:lang w:val="en-US"/>
        </w:rPr>
      </w:pPr>
    </w:p>
    <w:p w14:paraId="24A5BA4C" w14:textId="448DED3C" w:rsidR="00770982" w:rsidRDefault="00D466ED" w:rsidP="005D0EC2">
      <w:pPr>
        <w:pStyle w:val="Heading3"/>
        <w:rPr>
          <w:lang w:val="en-US"/>
        </w:rPr>
      </w:pPr>
      <w:r>
        <w:rPr>
          <w:lang w:val="en-US"/>
        </w:rPr>
        <w:t>Part 1 Basic Logic Gates</w:t>
      </w:r>
    </w:p>
    <w:p w14:paraId="13D2F85B" w14:textId="77777777" w:rsidR="00ED320F" w:rsidRPr="00ED320F" w:rsidRDefault="00ED320F" w:rsidP="00ED320F">
      <w:pPr>
        <w:rPr>
          <w:lang w:val="en-US"/>
        </w:rPr>
      </w:pPr>
    </w:p>
    <w:p w14:paraId="22C2447B" w14:textId="29947BE1" w:rsidR="00D466ED" w:rsidRDefault="00547DB5" w:rsidP="00D466ED">
      <w:pPr>
        <w:rPr>
          <w:lang w:val="en-US"/>
        </w:rPr>
      </w:pPr>
      <w:r>
        <w:rPr>
          <w:lang w:val="en-US"/>
        </w:rPr>
        <w:t>The tutor will talk through</w:t>
      </w:r>
      <w:r w:rsidR="00770982">
        <w:rPr>
          <w:lang w:val="en-US"/>
        </w:rPr>
        <w:t xml:space="preserve"> the </w:t>
      </w:r>
      <w:r w:rsidR="00D466ED">
        <w:rPr>
          <w:lang w:val="en-US"/>
        </w:rPr>
        <w:t>basic logic gates of AND, NOT, OR, NAND, NOR and XOR.</w:t>
      </w:r>
    </w:p>
    <w:p w14:paraId="5171EC0F" w14:textId="713948CF" w:rsidR="004915AC" w:rsidRDefault="000836F8" w:rsidP="004915AC">
      <w:pPr>
        <w:pStyle w:val="ListParagraph"/>
        <w:numPr>
          <w:ilvl w:val="0"/>
          <w:numId w:val="2"/>
        </w:numPr>
        <w:rPr>
          <w:lang w:val="en-US"/>
        </w:rPr>
      </w:pPr>
      <w:r>
        <w:rPr>
          <w:lang w:val="en-US"/>
        </w:rPr>
        <w:t>Getting started with Logisim</w:t>
      </w:r>
      <w:r w:rsidR="000C78B1">
        <w:rPr>
          <w:lang w:val="en-US"/>
        </w:rPr>
        <w:t xml:space="preserve"> – </w:t>
      </w:r>
      <w:r w:rsidR="00ED320F">
        <w:rPr>
          <w:lang w:val="en-US"/>
        </w:rPr>
        <w:t>do</w:t>
      </w:r>
      <w:r w:rsidR="003E3198">
        <w:rPr>
          <w:lang w:val="en-US"/>
        </w:rPr>
        <w:t xml:space="preserve"> this part along with the tutor</w:t>
      </w:r>
    </w:p>
    <w:p w14:paraId="6EDCA0E6" w14:textId="6938EFD5" w:rsidR="000836F8" w:rsidRDefault="000836F8" w:rsidP="000836F8">
      <w:pPr>
        <w:pStyle w:val="ListParagraph"/>
        <w:numPr>
          <w:ilvl w:val="1"/>
          <w:numId w:val="2"/>
        </w:numPr>
        <w:rPr>
          <w:lang w:val="en-US"/>
        </w:rPr>
      </w:pPr>
      <w:r>
        <w:rPr>
          <w:lang w:val="en-US"/>
        </w:rPr>
        <w:t>Open Logisim and create a circuit that has two input pins labelled A and B that feed into a</w:t>
      </w:r>
      <w:r w:rsidR="000C78B1">
        <w:rPr>
          <w:lang w:val="en-US"/>
        </w:rPr>
        <w:t xml:space="preserve"> 2-input </w:t>
      </w:r>
      <w:r>
        <w:rPr>
          <w:lang w:val="en-US"/>
        </w:rPr>
        <w:t>AND gate</w:t>
      </w:r>
      <w:r w:rsidR="000C78B1">
        <w:rPr>
          <w:lang w:val="en-US"/>
        </w:rPr>
        <w:t xml:space="preserve"> then into a NOT gate</w:t>
      </w:r>
      <w:r>
        <w:rPr>
          <w:lang w:val="en-US"/>
        </w:rPr>
        <w:t xml:space="preserve"> and to an output pin labelled X. </w:t>
      </w:r>
    </w:p>
    <w:p w14:paraId="4855AFE5" w14:textId="34554957" w:rsidR="000C78B1" w:rsidRDefault="00157893" w:rsidP="000836F8">
      <w:pPr>
        <w:pStyle w:val="ListParagraph"/>
        <w:numPr>
          <w:ilvl w:val="1"/>
          <w:numId w:val="2"/>
        </w:numPr>
        <w:rPr>
          <w:lang w:val="en-US"/>
        </w:rPr>
      </w:pPr>
      <w:r>
        <w:rPr>
          <w:lang w:val="en-US"/>
        </w:rPr>
        <w:t>Click on the hand icon to t</w:t>
      </w:r>
      <w:r w:rsidR="000C78B1">
        <w:rPr>
          <w:lang w:val="en-US"/>
        </w:rPr>
        <w:t>est the circuit manually by trying all possible combinations of inputs A and B.</w:t>
      </w:r>
    </w:p>
    <w:p w14:paraId="792BB211" w14:textId="17E01613" w:rsidR="000836F8" w:rsidRDefault="000C78B1" w:rsidP="000836F8">
      <w:pPr>
        <w:pStyle w:val="ListParagraph"/>
        <w:numPr>
          <w:ilvl w:val="1"/>
          <w:numId w:val="2"/>
        </w:numPr>
        <w:rPr>
          <w:lang w:val="en-US"/>
        </w:rPr>
      </w:pPr>
      <w:r>
        <w:rPr>
          <w:lang w:val="en-US"/>
        </w:rPr>
        <w:t xml:space="preserve">Check the truth table generated </w:t>
      </w:r>
      <w:r w:rsidR="00157893">
        <w:rPr>
          <w:lang w:val="en-US"/>
        </w:rPr>
        <w:t>by Logisim for your circuit, go to Project then Analyze Circuit and click the Table tab.</w:t>
      </w:r>
      <w:r>
        <w:rPr>
          <w:lang w:val="en-US"/>
        </w:rPr>
        <w:t xml:space="preserve"> </w:t>
      </w:r>
    </w:p>
    <w:p w14:paraId="2BD53035" w14:textId="77777777" w:rsidR="00ED320F" w:rsidRDefault="000C78B1" w:rsidP="00387F39">
      <w:pPr>
        <w:pStyle w:val="ListParagraph"/>
        <w:numPr>
          <w:ilvl w:val="1"/>
          <w:numId w:val="2"/>
        </w:numPr>
        <w:rPr>
          <w:lang w:val="en-US"/>
        </w:rPr>
      </w:pPr>
      <w:r>
        <w:rPr>
          <w:lang w:val="en-US"/>
        </w:rPr>
        <w:t>Get Logisim to generate the circuit using NAND gates only</w:t>
      </w:r>
      <w:r w:rsidR="00ED320F">
        <w:rPr>
          <w:lang w:val="en-US"/>
        </w:rPr>
        <w:t xml:space="preserve"> </w:t>
      </w:r>
      <w:bookmarkStart w:id="0" w:name="_Hlk83648360"/>
      <w:r w:rsidR="00ED320F">
        <w:rPr>
          <w:lang w:val="en-US"/>
        </w:rPr>
        <w:t>and create it as a separate circuit.</w:t>
      </w:r>
    </w:p>
    <w:p w14:paraId="0647BF62" w14:textId="0EC588B2" w:rsidR="000C78B1" w:rsidRPr="00387F39" w:rsidRDefault="00ED320F" w:rsidP="00387F39">
      <w:pPr>
        <w:pStyle w:val="ListParagraph"/>
        <w:numPr>
          <w:ilvl w:val="1"/>
          <w:numId w:val="2"/>
        </w:numPr>
        <w:rPr>
          <w:lang w:val="en-US"/>
        </w:rPr>
      </w:pPr>
      <w:bookmarkStart w:id="1" w:name="_Hlk83648344"/>
      <w:bookmarkEnd w:id="0"/>
      <w:r>
        <w:rPr>
          <w:lang w:val="en-US"/>
        </w:rPr>
        <w:t>Save your Logisim file. You are expected to save all your work but won’t always be reminded after this point.</w:t>
      </w:r>
      <w:r w:rsidR="000C78B1">
        <w:rPr>
          <w:lang w:val="en-US"/>
        </w:rPr>
        <w:t xml:space="preserve"> </w:t>
      </w:r>
    </w:p>
    <w:bookmarkEnd w:id="1"/>
    <w:p w14:paraId="395FA15D" w14:textId="2AF90ACD" w:rsidR="00940DFD" w:rsidRDefault="000C78B1" w:rsidP="00157893">
      <w:pPr>
        <w:rPr>
          <w:lang w:val="en-US"/>
        </w:rPr>
      </w:pPr>
      <w:r w:rsidRPr="00157893">
        <w:rPr>
          <w:lang w:val="en-US"/>
        </w:rPr>
        <w:t xml:space="preserve">Your tutor will </w:t>
      </w:r>
      <w:r w:rsidR="00387F39">
        <w:rPr>
          <w:lang w:val="en-US"/>
        </w:rPr>
        <w:t>demonstrate</w:t>
      </w:r>
      <w:r w:rsidRPr="00157893">
        <w:rPr>
          <w:lang w:val="en-US"/>
        </w:rPr>
        <w:t xml:space="preserve"> two ways in which three inputs</w:t>
      </w:r>
      <w:r w:rsidR="00157893" w:rsidRPr="00157893">
        <w:rPr>
          <w:lang w:val="en-US"/>
        </w:rPr>
        <w:t xml:space="preserve"> (A, B and C)</w:t>
      </w:r>
      <w:r w:rsidRPr="00157893">
        <w:rPr>
          <w:lang w:val="en-US"/>
        </w:rPr>
        <w:t xml:space="preserve"> could be combined using two AND gates</w:t>
      </w:r>
      <w:r w:rsidR="00940DFD">
        <w:rPr>
          <w:lang w:val="en-US"/>
        </w:rPr>
        <w:t>.</w:t>
      </w:r>
      <w:r w:rsidR="00B55D52">
        <w:rPr>
          <w:lang w:val="en-US"/>
        </w:rPr>
        <w:t xml:space="preserve"> </w:t>
      </w:r>
      <w:bookmarkStart w:id="2" w:name="_Hlk81817448"/>
      <w:r w:rsidR="00B55D52">
        <w:rPr>
          <w:lang w:val="en-US"/>
        </w:rPr>
        <w:t>Using brackets to show the groupings, the possibilities are</w:t>
      </w:r>
    </w:p>
    <w:p w14:paraId="6FC4EE94" w14:textId="1F3F4CA0" w:rsidR="00B55D52" w:rsidRDefault="00B55D52" w:rsidP="00B55D52">
      <w:pPr>
        <w:pStyle w:val="ListParagraph"/>
        <w:numPr>
          <w:ilvl w:val="0"/>
          <w:numId w:val="11"/>
        </w:numPr>
        <w:rPr>
          <w:lang w:val="en-US"/>
        </w:rPr>
      </w:pPr>
      <w:r>
        <w:rPr>
          <w:lang w:val="en-US"/>
        </w:rPr>
        <w:t>(A AND B) AND C</w:t>
      </w:r>
    </w:p>
    <w:p w14:paraId="5A6B6852" w14:textId="59B0B574" w:rsidR="00B55D52" w:rsidRPr="00B55D52" w:rsidRDefault="00B55D52" w:rsidP="00B55D52">
      <w:pPr>
        <w:pStyle w:val="ListParagraph"/>
        <w:numPr>
          <w:ilvl w:val="0"/>
          <w:numId w:val="11"/>
        </w:numPr>
        <w:rPr>
          <w:lang w:val="en-US"/>
        </w:rPr>
      </w:pPr>
      <w:r>
        <w:rPr>
          <w:lang w:val="en-US"/>
        </w:rPr>
        <w:t>A AND (B AND C)</w:t>
      </w:r>
    </w:p>
    <w:bookmarkEnd w:id="2"/>
    <w:p w14:paraId="629742D9" w14:textId="1F8E8192" w:rsidR="00157893" w:rsidRDefault="000C78B1" w:rsidP="00387F39">
      <w:pPr>
        <w:rPr>
          <w:lang w:val="en-US"/>
        </w:rPr>
      </w:pPr>
      <w:r w:rsidRPr="00157893">
        <w:rPr>
          <w:lang w:val="en-US"/>
        </w:rPr>
        <w:t xml:space="preserve">You will see that the </w:t>
      </w:r>
      <w:r w:rsidR="00965AE5" w:rsidRPr="00157893">
        <w:rPr>
          <w:lang w:val="en-US"/>
        </w:rPr>
        <w:t xml:space="preserve">truth tables are the same in both cases. </w:t>
      </w:r>
    </w:p>
    <w:p w14:paraId="390D6E98" w14:textId="77777777" w:rsidR="00ED320F" w:rsidRPr="00387F39" w:rsidRDefault="00ED320F" w:rsidP="00387F39">
      <w:pPr>
        <w:rPr>
          <w:lang w:val="en-US"/>
        </w:rPr>
      </w:pPr>
    </w:p>
    <w:p w14:paraId="0CD93B9D" w14:textId="3DD93BD8" w:rsidR="005D0EC2" w:rsidRPr="005D0EC2" w:rsidRDefault="005D0EC2" w:rsidP="005D0EC2">
      <w:pPr>
        <w:pStyle w:val="ListParagraph"/>
        <w:numPr>
          <w:ilvl w:val="0"/>
          <w:numId w:val="2"/>
        </w:numPr>
        <w:rPr>
          <w:lang w:val="en-US"/>
        </w:rPr>
      </w:pPr>
      <w:r>
        <w:rPr>
          <w:lang w:val="en-US"/>
        </w:rPr>
        <w:t>We will use the same approach to compare other combinations</w:t>
      </w:r>
      <w:r w:rsidR="00B55D52">
        <w:rPr>
          <w:lang w:val="en-US"/>
        </w:rPr>
        <w:t xml:space="preserve">. </w:t>
      </w:r>
      <w:r>
        <w:rPr>
          <w:lang w:val="en-US"/>
        </w:rPr>
        <w:t>You should work in a pair and choose one of the first two comparisons (labelled i or ii) below. Check with pairs around you to make sure that you don’t all do the same exercise. In your pair, one person should create the circuit for the first bullet point and one the second. You should compare the truth tables. When you have finished, try part iii.</w:t>
      </w:r>
    </w:p>
    <w:p w14:paraId="4635CF1B" w14:textId="183CF423" w:rsidR="00965AE5" w:rsidRDefault="00965AE5" w:rsidP="00965AE5">
      <w:pPr>
        <w:pStyle w:val="ListParagraph"/>
        <w:numPr>
          <w:ilvl w:val="0"/>
          <w:numId w:val="3"/>
        </w:numPr>
        <w:rPr>
          <w:lang w:val="en-US"/>
        </w:rPr>
      </w:pPr>
      <w:r>
        <w:rPr>
          <w:lang w:val="en-US"/>
        </w:rPr>
        <w:t xml:space="preserve">Two </w:t>
      </w:r>
      <w:r w:rsidR="00CB5CBC">
        <w:rPr>
          <w:lang w:val="en-US"/>
        </w:rPr>
        <w:t>NAND</w:t>
      </w:r>
      <w:r>
        <w:rPr>
          <w:lang w:val="en-US"/>
        </w:rPr>
        <w:t xml:space="preserve"> gates</w:t>
      </w:r>
      <w:r w:rsidR="003D764D">
        <w:rPr>
          <w:lang w:val="en-US"/>
        </w:rPr>
        <w:t xml:space="preserve"> comparing the truth tables for</w:t>
      </w:r>
    </w:p>
    <w:p w14:paraId="7DB73A28" w14:textId="01B5ED24" w:rsidR="009F7F3E" w:rsidRDefault="009F7F3E" w:rsidP="009F7F3E">
      <w:pPr>
        <w:pStyle w:val="ListParagraph"/>
        <w:numPr>
          <w:ilvl w:val="1"/>
          <w:numId w:val="3"/>
        </w:numPr>
        <w:rPr>
          <w:lang w:val="en-US"/>
        </w:rPr>
      </w:pPr>
      <w:r>
        <w:rPr>
          <w:lang w:val="en-US"/>
        </w:rPr>
        <w:t>(A NAND B) NAND C</w:t>
      </w:r>
    </w:p>
    <w:p w14:paraId="2E4AD0C3" w14:textId="1AB32AA9" w:rsidR="003D764D" w:rsidRPr="009F7F3E" w:rsidRDefault="009F7F3E" w:rsidP="009F7F3E">
      <w:pPr>
        <w:pStyle w:val="ListParagraph"/>
        <w:numPr>
          <w:ilvl w:val="1"/>
          <w:numId w:val="3"/>
        </w:numPr>
        <w:rPr>
          <w:lang w:val="en-US"/>
        </w:rPr>
      </w:pPr>
      <w:r>
        <w:rPr>
          <w:lang w:val="en-US"/>
        </w:rPr>
        <w:t>A NAND (B NAND C)</w:t>
      </w:r>
    </w:p>
    <w:p w14:paraId="79B62500" w14:textId="7989AC0E" w:rsidR="00965AE5" w:rsidRDefault="00965AE5" w:rsidP="00965AE5">
      <w:pPr>
        <w:pStyle w:val="ListParagraph"/>
        <w:numPr>
          <w:ilvl w:val="0"/>
          <w:numId w:val="3"/>
        </w:numPr>
        <w:rPr>
          <w:lang w:val="en-US"/>
        </w:rPr>
      </w:pPr>
      <w:r>
        <w:rPr>
          <w:lang w:val="en-US"/>
        </w:rPr>
        <w:t>One AND and one OR gate</w:t>
      </w:r>
      <w:r w:rsidR="00940DFD">
        <w:rPr>
          <w:lang w:val="en-US"/>
        </w:rPr>
        <w:t xml:space="preserve"> that is comparing the truth tables for</w:t>
      </w:r>
    </w:p>
    <w:p w14:paraId="319A98A9" w14:textId="5D9E1782" w:rsidR="00940DFD" w:rsidRDefault="00940DFD" w:rsidP="00940DFD">
      <w:pPr>
        <w:pStyle w:val="ListParagraph"/>
        <w:numPr>
          <w:ilvl w:val="0"/>
          <w:numId w:val="9"/>
        </w:numPr>
        <w:rPr>
          <w:lang w:val="en-US"/>
        </w:rPr>
      </w:pPr>
      <w:r>
        <w:rPr>
          <w:lang w:val="en-US"/>
        </w:rPr>
        <w:t>(A AND B) OR C</w:t>
      </w:r>
    </w:p>
    <w:p w14:paraId="14F8CBA4" w14:textId="61141437" w:rsidR="00940DFD" w:rsidRDefault="00940DFD" w:rsidP="00940DFD">
      <w:pPr>
        <w:pStyle w:val="ListParagraph"/>
        <w:numPr>
          <w:ilvl w:val="0"/>
          <w:numId w:val="9"/>
        </w:numPr>
        <w:rPr>
          <w:lang w:val="en-US"/>
        </w:rPr>
      </w:pPr>
      <w:r>
        <w:rPr>
          <w:lang w:val="en-US"/>
        </w:rPr>
        <w:t>A AND (B OR C)</w:t>
      </w:r>
    </w:p>
    <w:p w14:paraId="52E0B078" w14:textId="7E434F43" w:rsidR="00940DFD" w:rsidRDefault="00940DFD" w:rsidP="00940DFD">
      <w:pPr>
        <w:pStyle w:val="ListParagraph"/>
        <w:numPr>
          <w:ilvl w:val="0"/>
          <w:numId w:val="3"/>
        </w:numPr>
        <w:rPr>
          <w:lang w:val="en-US"/>
        </w:rPr>
      </w:pPr>
      <w:r>
        <w:rPr>
          <w:lang w:val="en-US"/>
        </w:rPr>
        <w:lastRenderedPageBreak/>
        <w:t>Using NOT gates before or after an</w:t>
      </w:r>
      <w:r w:rsidR="00BC72DC">
        <w:rPr>
          <w:lang w:val="en-US"/>
        </w:rPr>
        <w:t xml:space="preserve"> OR</w:t>
      </w:r>
      <w:r>
        <w:rPr>
          <w:lang w:val="en-US"/>
        </w:rPr>
        <w:t xml:space="preserve"> gate</w:t>
      </w:r>
      <w:r w:rsidR="003D764D">
        <w:rPr>
          <w:lang w:val="en-US"/>
        </w:rPr>
        <w:t xml:space="preserve"> comparing the truth tables for</w:t>
      </w:r>
    </w:p>
    <w:p w14:paraId="2EF2DC54" w14:textId="77777777" w:rsidR="00BC72DC" w:rsidRDefault="00BC72DC" w:rsidP="00BC72DC">
      <w:pPr>
        <w:pStyle w:val="ListParagraph"/>
        <w:numPr>
          <w:ilvl w:val="1"/>
          <w:numId w:val="3"/>
        </w:numPr>
        <w:rPr>
          <w:lang w:val="en-US"/>
        </w:rPr>
      </w:pPr>
      <w:r>
        <w:rPr>
          <w:lang w:val="en-US"/>
        </w:rPr>
        <w:t xml:space="preserve">NOT A OR NOT B </w:t>
      </w:r>
    </w:p>
    <w:p w14:paraId="5222D639" w14:textId="51D99746" w:rsidR="00157893" w:rsidRDefault="00BC72DC" w:rsidP="00157893">
      <w:pPr>
        <w:pStyle w:val="ListParagraph"/>
        <w:numPr>
          <w:ilvl w:val="1"/>
          <w:numId w:val="3"/>
        </w:numPr>
        <w:rPr>
          <w:lang w:val="en-US"/>
        </w:rPr>
      </w:pPr>
      <w:r>
        <w:rPr>
          <w:lang w:val="en-US"/>
        </w:rPr>
        <w:t xml:space="preserve">NOT (A OR B) </w:t>
      </w:r>
    </w:p>
    <w:p w14:paraId="238D2F0D" w14:textId="77777777" w:rsidR="005D0EC2" w:rsidRPr="009F7F3E" w:rsidRDefault="005D0EC2" w:rsidP="005D0EC2">
      <w:pPr>
        <w:pStyle w:val="ListParagraph"/>
        <w:ind w:left="1800"/>
        <w:rPr>
          <w:lang w:val="en-US"/>
        </w:rPr>
      </w:pPr>
    </w:p>
    <w:p w14:paraId="763C8C81" w14:textId="53588BAB" w:rsidR="00157893" w:rsidRDefault="00157893" w:rsidP="00157893">
      <w:pPr>
        <w:rPr>
          <w:lang w:val="en-US"/>
        </w:rPr>
      </w:pPr>
      <w:bookmarkStart w:id="3" w:name="_Hlk81819373"/>
      <w:r>
        <w:rPr>
          <w:lang w:val="en-US"/>
        </w:rPr>
        <w:t xml:space="preserve">The tutor will </w:t>
      </w:r>
      <w:r w:rsidR="003E3198">
        <w:rPr>
          <w:lang w:val="en-US"/>
        </w:rPr>
        <w:t>lead a discussion of</w:t>
      </w:r>
      <w:r>
        <w:rPr>
          <w:lang w:val="en-US"/>
        </w:rPr>
        <w:t xml:space="preserve"> the results</w:t>
      </w:r>
      <w:r w:rsidR="005D0EC2">
        <w:rPr>
          <w:lang w:val="en-US"/>
        </w:rPr>
        <w:t xml:space="preserve"> so you can see what other pairs found out.</w:t>
      </w:r>
    </w:p>
    <w:p w14:paraId="06F2FFC8" w14:textId="77777777" w:rsidR="00ED320F" w:rsidRPr="00157893" w:rsidRDefault="00ED320F" w:rsidP="00157893">
      <w:pPr>
        <w:rPr>
          <w:lang w:val="en-US"/>
        </w:rPr>
      </w:pPr>
    </w:p>
    <w:bookmarkEnd w:id="3"/>
    <w:p w14:paraId="3B451F1A" w14:textId="4C2AB78D" w:rsidR="004E42CB" w:rsidRDefault="00646908" w:rsidP="00ED320F">
      <w:pPr>
        <w:pStyle w:val="Heading3"/>
        <w:rPr>
          <w:lang w:val="en-US"/>
        </w:rPr>
      </w:pPr>
      <w:r>
        <w:rPr>
          <w:lang w:val="en-US"/>
        </w:rPr>
        <w:t>Part 2 Binary</w:t>
      </w:r>
      <w:r w:rsidR="004E4174">
        <w:rPr>
          <w:lang w:val="en-US"/>
        </w:rPr>
        <w:t xml:space="preserve"> and Hexadecimal</w:t>
      </w:r>
    </w:p>
    <w:p w14:paraId="1DD069A0" w14:textId="77777777" w:rsidR="00ED320F" w:rsidRPr="00ED320F" w:rsidRDefault="00ED320F" w:rsidP="00ED320F">
      <w:pPr>
        <w:rPr>
          <w:lang w:val="en-US"/>
        </w:rPr>
      </w:pPr>
    </w:p>
    <w:p w14:paraId="65C700B5" w14:textId="7F71D911" w:rsidR="004E42CB" w:rsidRDefault="000836F8" w:rsidP="004E42CB">
      <w:pPr>
        <w:rPr>
          <w:lang w:val="en-US"/>
        </w:rPr>
      </w:pPr>
      <w:bookmarkStart w:id="4" w:name="_Hlk81821516"/>
      <w:bookmarkStart w:id="5" w:name="_Hlk81821493"/>
      <w:r>
        <w:rPr>
          <w:lang w:val="en-US"/>
        </w:rPr>
        <w:t>Your tutor will talk through the basics of binary</w:t>
      </w:r>
      <w:r w:rsidR="00547DB5">
        <w:rPr>
          <w:lang w:val="en-US"/>
        </w:rPr>
        <w:t xml:space="preserve"> </w:t>
      </w:r>
      <w:r w:rsidR="00387F39">
        <w:rPr>
          <w:lang w:val="en-US"/>
        </w:rPr>
        <w:t>representation of numbers and how hexadecimal relates to binary</w:t>
      </w:r>
      <w:bookmarkEnd w:id="4"/>
      <w:r w:rsidR="00157893">
        <w:rPr>
          <w:lang w:val="en-US"/>
        </w:rPr>
        <w:t>.</w:t>
      </w:r>
    </w:p>
    <w:p w14:paraId="2A739452" w14:textId="0F5617FB" w:rsidR="00F453BE" w:rsidRDefault="00F453BE" w:rsidP="004E42CB">
      <w:pPr>
        <w:rPr>
          <w:lang w:val="en-US"/>
        </w:rPr>
      </w:pPr>
      <w:bookmarkStart w:id="6" w:name="_Hlk81826370"/>
      <w:r>
        <w:rPr>
          <w:lang w:val="en-US"/>
        </w:rPr>
        <w:t>Try the following exercises</w:t>
      </w:r>
      <w:r w:rsidR="00ED320F">
        <w:rPr>
          <w:lang w:val="en-US"/>
        </w:rPr>
        <w:t xml:space="preserve"> in pairs</w:t>
      </w:r>
      <w:r>
        <w:rPr>
          <w:lang w:val="en-US"/>
        </w:rPr>
        <w:t xml:space="preserve"> before the tutor looks at the solutions with the group.</w:t>
      </w:r>
      <w:r w:rsidR="00ED320F">
        <w:rPr>
          <w:lang w:val="en-US"/>
        </w:rPr>
        <w:t xml:space="preserve"> </w:t>
      </w:r>
      <w:bookmarkStart w:id="7" w:name="_Hlk83648410"/>
      <w:r w:rsidR="00ED320F">
        <w:rPr>
          <w:lang w:val="en-US"/>
        </w:rPr>
        <w:t>For those who have studied binary before, we are only looking at natural numbers here (that is zero and positive integers).</w:t>
      </w:r>
      <w:bookmarkEnd w:id="6"/>
    </w:p>
    <w:bookmarkEnd w:id="5"/>
    <w:bookmarkEnd w:id="7"/>
    <w:p w14:paraId="51FE46DE" w14:textId="0051C389" w:rsidR="00547DB5" w:rsidRPr="00A71C77" w:rsidRDefault="00547DB5" w:rsidP="00A71C77">
      <w:pPr>
        <w:pStyle w:val="ListParagraph"/>
        <w:numPr>
          <w:ilvl w:val="0"/>
          <w:numId w:val="4"/>
        </w:numPr>
        <w:rPr>
          <w:lang w:val="en-US"/>
        </w:rPr>
      </w:pPr>
      <w:r w:rsidRPr="00A71C77">
        <w:rPr>
          <w:lang w:val="en-US"/>
        </w:rPr>
        <w:t xml:space="preserve">Convert these binary numbers to decimal </w:t>
      </w:r>
    </w:p>
    <w:p w14:paraId="2273E2C4" w14:textId="04FD8B50" w:rsidR="00547DB5" w:rsidRDefault="00547DB5" w:rsidP="004E42CB">
      <w:pPr>
        <w:rPr>
          <w:lang w:val="en-US"/>
        </w:rPr>
      </w:pPr>
      <w:r>
        <w:rPr>
          <w:lang w:val="en-US"/>
        </w:rPr>
        <w:t>010101</w:t>
      </w:r>
      <w:r w:rsidR="000A25DE">
        <w:rPr>
          <w:lang w:val="en-US"/>
        </w:rPr>
        <w:t xml:space="preserve"> 21</w:t>
      </w:r>
    </w:p>
    <w:p w14:paraId="0E8AB3C8" w14:textId="74092583" w:rsidR="00547DB5" w:rsidRDefault="00547DB5" w:rsidP="004E42CB">
      <w:pPr>
        <w:rPr>
          <w:lang w:val="en-US"/>
        </w:rPr>
      </w:pPr>
      <w:r>
        <w:rPr>
          <w:lang w:val="en-US"/>
        </w:rPr>
        <w:t>110000</w:t>
      </w:r>
      <w:r w:rsidR="000A25DE">
        <w:rPr>
          <w:lang w:val="en-US"/>
        </w:rPr>
        <w:t xml:space="preserve"> </w:t>
      </w:r>
      <w:r w:rsidR="00DB4748">
        <w:rPr>
          <w:lang w:val="en-US"/>
        </w:rPr>
        <w:t>48</w:t>
      </w:r>
    </w:p>
    <w:p w14:paraId="0E71FB3E" w14:textId="2A19FCDA" w:rsidR="00547DB5" w:rsidRDefault="00547DB5" w:rsidP="004E42CB">
      <w:pPr>
        <w:rPr>
          <w:lang w:val="en-US"/>
        </w:rPr>
      </w:pPr>
      <w:r>
        <w:rPr>
          <w:lang w:val="en-US"/>
        </w:rPr>
        <w:t>101010</w:t>
      </w:r>
      <w:r w:rsidR="00DB4748">
        <w:rPr>
          <w:lang w:val="en-US"/>
        </w:rPr>
        <w:t xml:space="preserve"> 42</w:t>
      </w:r>
    </w:p>
    <w:p w14:paraId="5E95AE89" w14:textId="5BC70A74" w:rsidR="00547DB5" w:rsidRDefault="00547DB5" w:rsidP="004E42CB">
      <w:pPr>
        <w:rPr>
          <w:lang w:val="en-US"/>
        </w:rPr>
      </w:pPr>
    </w:p>
    <w:p w14:paraId="3709CC79" w14:textId="7266FD63" w:rsidR="00547DB5" w:rsidRDefault="00547DB5" w:rsidP="00A71C77">
      <w:pPr>
        <w:pStyle w:val="ListParagraph"/>
        <w:numPr>
          <w:ilvl w:val="0"/>
          <w:numId w:val="4"/>
        </w:numPr>
        <w:rPr>
          <w:lang w:val="en-US"/>
        </w:rPr>
      </w:pPr>
      <w:r w:rsidRPr="00A71C77">
        <w:rPr>
          <w:lang w:val="en-US"/>
        </w:rPr>
        <w:t>What is the result</w:t>
      </w:r>
      <w:r w:rsidR="00387F39">
        <w:rPr>
          <w:lang w:val="en-US"/>
        </w:rPr>
        <w:t xml:space="preserve"> (in binary)</w:t>
      </w:r>
      <w:r w:rsidRPr="00A71C77">
        <w:rPr>
          <w:lang w:val="en-US"/>
        </w:rPr>
        <w:t xml:space="preserve"> of adding 1 to the following binary numbers?</w:t>
      </w:r>
    </w:p>
    <w:p w14:paraId="06FB6601" w14:textId="5D537B3A" w:rsidR="00387F39" w:rsidRDefault="00387F39" w:rsidP="00387F39">
      <w:pPr>
        <w:rPr>
          <w:lang w:val="en-US"/>
        </w:rPr>
      </w:pPr>
      <w:bookmarkStart w:id="8" w:name="_Hlk81826134"/>
      <w:r>
        <w:rPr>
          <w:lang w:val="en-US"/>
        </w:rPr>
        <w:t>101</w:t>
      </w:r>
      <w:r w:rsidR="00B41406">
        <w:rPr>
          <w:lang w:val="en-US"/>
        </w:rPr>
        <w:t xml:space="preserve"> 110</w:t>
      </w:r>
    </w:p>
    <w:p w14:paraId="5D5F13DE" w14:textId="3131BE89" w:rsidR="00387F39" w:rsidRDefault="00387F39" w:rsidP="00387F39">
      <w:pPr>
        <w:rPr>
          <w:lang w:val="en-US"/>
        </w:rPr>
      </w:pPr>
      <w:r>
        <w:rPr>
          <w:lang w:val="en-US"/>
        </w:rPr>
        <w:t>111111</w:t>
      </w:r>
      <w:r w:rsidR="00B41406">
        <w:rPr>
          <w:lang w:val="en-US"/>
        </w:rPr>
        <w:t xml:space="preserve"> </w:t>
      </w:r>
      <w:r w:rsidR="005B6435">
        <w:rPr>
          <w:lang w:val="en-US"/>
        </w:rPr>
        <w:t>1000000</w:t>
      </w:r>
    </w:p>
    <w:p w14:paraId="51ED5D41" w14:textId="43B29CCD" w:rsidR="00387F39" w:rsidRDefault="00387F39" w:rsidP="00387F39">
      <w:pPr>
        <w:rPr>
          <w:lang w:val="en-US"/>
        </w:rPr>
      </w:pPr>
      <w:r>
        <w:rPr>
          <w:lang w:val="en-US"/>
        </w:rPr>
        <w:t>110011</w:t>
      </w:r>
      <w:r w:rsidR="00212EA0">
        <w:rPr>
          <w:lang w:val="en-US"/>
        </w:rPr>
        <w:t xml:space="preserve"> 110100</w:t>
      </w:r>
    </w:p>
    <w:bookmarkEnd w:id="8"/>
    <w:p w14:paraId="3A62EFD7" w14:textId="77777777" w:rsidR="00547DB5" w:rsidRDefault="00547DB5" w:rsidP="004E42CB">
      <w:pPr>
        <w:rPr>
          <w:lang w:val="en-US"/>
        </w:rPr>
      </w:pPr>
    </w:p>
    <w:p w14:paraId="6A04F6FB" w14:textId="302828C4" w:rsidR="00547DB5" w:rsidRPr="00A71C77" w:rsidRDefault="00547DB5" w:rsidP="00A71C77">
      <w:pPr>
        <w:pStyle w:val="ListParagraph"/>
        <w:numPr>
          <w:ilvl w:val="0"/>
          <w:numId w:val="4"/>
        </w:numPr>
        <w:rPr>
          <w:lang w:val="en-US"/>
        </w:rPr>
      </w:pPr>
      <w:r w:rsidRPr="00A71C77">
        <w:rPr>
          <w:lang w:val="en-US"/>
        </w:rPr>
        <w:t>Add the following binary numbers</w:t>
      </w:r>
    </w:p>
    <w:p w14:paraId="0FB0B0C9" w14:textId="243B4ABD" w:rsidR="00547DB5" w:rsidRDefault="00547DB5" w:rsidP="004E42CB">
      <w:pPr>
        <w:rPr>
          <w:lang w:val="en-US"/>
        </w:rPr>
      </w:pPr>
      <w:r>
        <w:rPr>
          <w:lang w:val="en-US"/>
        </w:rPr>
        <w:t>1001 + 111</w:t>
      </w:r>
      <w:r w:rsidR="00CA3EB3">
        <w:rPr>
          <w:lang w:val="en-US"/>
        </w:rPr>
        <w:t xml:space="preserve"> 1111</w:t>
      </w:r>
    </w:p>
    <w:p w14:paraId="6CD362D5" w14:textId="6A67C100" w:rsidR="00547DB5" w:rsidRDefault="00547DB5" w:rsidP="004E42CB">
      <w:pPr>
        <w:rPr>
          <w:lang w:val="en-US"/>
        </w:rPr>
      </w:pPr>
      <w:r>
        <w:rPr>
          <w:lang w:val="en-US"/>
        </w:rPr>
        <w:t>10101 + 111</w:t>
      </w:r>
      <w:r w:rsidR="009F2C49">
        <w:rPr>
          <w:lang w:val="en-US"/>
        </w:rPr>
        <w:t xml:space="preserve"> 11</w:t>
      </w:r>
      <w:r w:rsidR="00647A05">
        <w:rPr>
          <w:lang w:val="en-US"/>
        </w:rPr>
        <w:t>0</w:t>
      </w:r>
      <w:r w:rsidR="009F2C49">
        <w:rPr>
          <w:lang w:val="en-US"/>
        </w:rPr>
        <w:t>1</w:t>
      </w:r>
      <w:r w:rsidR="00647A05">
        <w:rPr>
          <w:lang w:val="en-US"/>
        </w:rPr>
        <w:t>0</w:t>
      </w:r>
    </w:p>
    <w:p w14:paraId="6AA67B3C" w14:textId="69863339" w:rsidR="00547DB5" w:rsidRDefault="00547DB5" w:rsidP="004E42CB">
      <w:pPr>
        <w:rPr>
          <w:lang w:val="en-US"/>
        </w:rPr>
      </w:pPr>
    </w:p>
    <w:p w14:paraId="1EEE700B" w14:textId="77777777" w:rsidR="00547DB5" w:rsidRPr="00A71C77" w:rsidRDefault="00547DB5" w:rsidP="00A71C77">
      <w:pPr>
        <w:pStyle w:val="ListParagraph"/>
        <w:numPr>
          <w:ilvl w:val="0"/>
          <w:numId w:val="4"/>
        </w:numPr>
        <w:rPr>
          <w:lang w:val="en-US"/>
        </w:rPr>
      </w:pPr>
      <w:r w:rsidRPr="00A71C77">
        <w:rPr>
          <w:lang w:val="en-US"/>
        </w:rPr>
        <w:t>Convert these decimal numbers to binary</w:t>
      </w:r>
    </w:p>
    <w:p w14:paraId="3C4D1F80" w14:textId="40122857" w:rsidR="00547DB5" w:rsidRDefault="00547DB5" w:rsidP="00547DB5">
      <w:pPr>
        <w:rPr>
          <w:lang w:val="en-US"/>
        </w:rPr>
      </w:pPr>
      <w:r>
        <w:rPr>
          <w:lang w:val="en-US"/>
        </w:rPr>
        <w:t>12</w:t>
      </w:r>
      <w:r w:rsidR="00857386">
        <w:rPr>
          <w:lang w:val="en-US"/>
        </w:rPr>
        <w:t xml:space="preserve"> 1100</w:t>
      </w:r>
    </w:p>
    <w:p w14:paraId="75BE529B" w14:textId="4931401C" w:rsidR="00547DB5" w:rsidRDefault="00547DB5" w:rsidP="00547DB5">
      <w:pPr>
        <w:rPr>
          <w:lang w:val="en-US"/>
        </w:rPr>
      </w:pPr>
      <w:r>
        <w:rPr>
          <w:lang w:val="en-US"/>
        </w:rPr>
        <w:t>21</w:t>
      </w:r>
      <w:r w:rsidR="00857386">
        <w:rPr>
          <w:lang w:val="en-US"/>
        </w:rPr>
        <w:t xml:space="preserve"> 10101</w:t>
      </w:r>
    </w:p>
    <w:p w14:paraId="2173EDBC" w14:textId="3B1A2445" w:rsidR="00547DB5" w:rsidRDefault="00547DB5" w:rsidP="00547DB5">
      <w:pPr>
        <w:rPr>
          <w:lang w:val="en-US"/>
        </w:rPr>
      </w:pPr>
      <w:r>
        <w:rPr>
          <w:lang w:val="en-US"/>
        </w:rPr>
        <w:t>45</w:t>
      </w:r>
      <w:r w:rsidR="00857386">
        <w:rPr>
          <w:lang w:val="en-US"/>
        </w:rPr>
        <w:t xml:space="preserve"> 1</w:t>
      </w:r>
      <w:r w:rsidR="001C2E21">
        <w:rPr>
          <w:lang w:val="en-US"/>
        </w:rPr>
        <w:t>01001</w:t>
      </w:r>
    </w:p>
    <w:p w14:paraId="43DD254A" w14:textId="13C91831" w:rsidR="00547DB5" w:rsidRDefault="00547DB5" w:rsidP="004E42CB">
      <w:pPr>
        <w:rPr>
          <w:lang w:val="en-US"/>
        </w:rPr>
      </w:pPr>
    </w:p>
    <w:p w14:paraId="24B1C11B" w14:textId="77777777" w:rsidR="00ED320F" w:rsidRDefault="00ED320F" w:rsidP="004E42CB">
      <w:pPr>
        <w:rPr>
          <w:lang w:val="en-US"/>
        </w:rPr>
      </w:pPr>
    </w:p>
    <w:p w14:paraId="78DBA70C" w14:textId="77044785" w:rsidR="00547DB5" w:rsidRPr="00A71C77" w:rsidRDefault="004E4174" w:rsidP="00A71C77">
      <w:pPr>
        <w:pStyle w:val="ListParagraph"/>
        <w:numPr>
          <w:ilvl w:val="0"/>
          <w:numId w:val="4"/>
        </w:numPr>
        <w:rPr>
          <w:lang w:val="en-US"/>
        </w:rPr>
      </w:pPr>
      <w:r w:rsidRPr="00A71C77">
        <w:rPr>
          <w:lang w:val="en-US"/>
        </w:rPr>
        <w:lastRenderedPageBreak/>
        <w:t>Convert the following numbers from binary to hex</w:t>
      </w:r>
    </w:p>
    <w:p w14:paraId="7A38BD43" w14:textId="6367F1B1" w:rsidR="004E4174" w:rsidRDefault="004E4174" w:rsidP="004E4174">
      <w:r>
        <w:t>1101000001001110</w:t>
      </w:r>
    </w:p>
    <w:p w14:paraId="25B003EC" w14:textId="5A52EFEB" w:rsidR="004E4174" w:rsidRDefault="004E4174" w:rsidP="004E4174">
      <w:r>
        <w:t>1011011011000101</w:t>
      </w:r>
    </w:p>
    <w:p w14:paraId="3ACAED5A" w14:textId="16006D84" w:rsidR="004E4174" w:rsidRDefault="004E4174" w:rsidP="004E42CB">
      <w:pPr>
        <w:rPr>
          <w:rFonts w:ascii="Helvetica" w:hAnsi="Helvetica" w:cs="Helvetica"/>
          <w:sz w:val="24"/>
          <w:szCs w:val="24"/>
        </w:rPr>
      </w:pPr>
    </w:p>
    <w:p w14:paraId="29760FEF" w14:textId="764F46D7" w:rsidR="004E4174" w:rsidRDefault="004E4174" w:rsidP="00A71C77">
      <w:pPr>
        <w:pStyle w:val="ListParagraph"/>
        <w:numPr>
          <w:ilvl w:val="0"/>
          <w:numId w:val="4"/>
        </w:numPr>
      </w:pPr>
      <w:r>
        <w:t>Convert the following from hex to binary</w:t>
      </w:r>
    </w:p>
    <w:p w14:paraId="78AFF9D9" w14:textId="77777777" w:rsidR="00F453BE" w:rsidRDefault="00F453BE" w:rsidP="00F453BE">
      <w:r>
        <w:t>1a4d</w:t>
      </w:r>
    </w:p>
    <w:p w14:paraId="1210FCA9" w14:textId="77777777" w:rsidR="00F453BE" w:rsidRDefault="00F453BE" w:rsidP="00F453BE">
      <w:r>
        <w:t>c0f5</w:t>
      </w:r>
    </w:p>
    <w:p w14:paraId="5A5D8A82" w14:textId="5197865A" w:rsidR="00F453BE" w:rsidRDefault="00F453BE" w:rsidP="00F453BE">
      <w:pPr>
        <w:pStyle w:val="ListParagraph"/>
        <w:ind w:left="0"/>
      </w:pPr>
    </w:p>
    <w:p w14:paraId="3D09FE77" w14:textId="77777777" w:rsidR="00F453BE" w:rsidRDefault="00F453BE" w:rsidP="00F453BE">
      <w:pPr>
        <w:pStyle w:val="ListParagraph"/>
        <w:ind w:left="360"/>
      </w:pPr>
    </w:p>
    <w:p w14:paraId="46A858C3" w14:textId="77777777" w:rsidR="00F453BE" w:rsidRDefault="00F453BE" w:rsidP="00F453BE">
      <w:pPr>
        <w:pStyle w:val="ListParagraph"/>
        <w:numPr>
          <w:ilvl w:val="0"/>
          <w:numId w:val="4"/>
        </w:numPr>
      </w:pPr>
      <w:r>
        <w:t>Convert the following from hex to decimal</w:t>
      </w:r>
    </w:p>
    <w:p w14:paraId="43620895" w14:textId="77777777" w:rsidR="00F453BE" w:rsidRDefault="00F453BE" w:rsidP="00F453BE">
      <w:r>
        <w:t>ff</w:t>
      </w:r>
    </w:p>
    <w:p w14:paraId="251A7856" w14:textId="6DE2B250" w:rsidR="004E4174" w:rsidRDefault="00F453BE" w:rsidP="004E4174">
      <w:r>
        <w:t>a1</w:t>
      </w:r>
    </w:p>
    <w:p w14:paraId="74A7D40C" w14:textId="657EC1E0" w:rsidR="004E4174" w:rsidRDefault="004E4174" w:rsidP="004E4174"/>
    <w:p w14:paraId="4AE08F68" w14:textId="61C726BE" w:rsidR="004E4174" w:rsidRDefault="004E4174" w:rsidP="00A71C77">
      <w:pPr>
        <w:pStyle w:val="ListParagraph"/>
        <w:numPr>
          <w:ilvl w:val="0"/>
          <w:numId w:val="4"/>
        </w:numPr>
      </w:pPr>
      <w:r>
        <w:t>What is the result</w:t>
      </w:r>
      <w:r w:rsidR="00F453BE">
        <w:t xml:space="preserve"> (in hex)</w:t>
      </w:r>
      <w:r>
        <w:t xml:space="preserve"> of adding 1 to the following hexadecimal numbers?</w:t>
      </w:r>
    </w:p>
    <w:p w14:paraId="1935237E" w14:textId="5313DFB1" w:rsidR="00F453BE" w:rsidRDefault="00F453BE" w:rsidP="00F453BE">
      <w:bookmarkStart w:id="9" w:name="_Hlk81826313"/>
      <w:r>
        <w:t xml:space="preserve">ff </w:t>
      </w:r>
    </w:p>
    <w:p w14:paraId="3C796B88" w14:textId="132FF46B" w:rsidR="00F453BE" w:rsidRDefault="00F453BE" w:rsidP="00F453BE">
      <w:r>
        <w:t>abc</w:t>
      </w:r>
    </w:p>
    <w:p w14:paraId="31C072DB" w14:textId="5E31076C" w:rsidR="00F453BE" w:rsidRDefault="00F453BE" w:rsidP="00F453BE">
      <w:r>
        <w:t>ef9</w:t>
      </w:r>
    </w:p>
    <w:bookmarkEnd w:id="9"/>
    <w:p w14:paraId="717B2717" w14:textId="77777777" w:rsidR="004E4174" w:rsidRDefault="004E4174" w:rsidP="004E4174"/>
    <w:p w14:paraId="6F262C79" w14:textId="397F4539" w:rsidR="004E4174" w:rsidRDefault="004E4174" w:rsidP="004E4174">
      <w:pPr>
        <w:pStyle w:val="Heading3"/>
      </w:pPr>
      <w:r>
        <w:t>Part 3 Combining logic gates to create components</w:t>
      </w:r>
    </w:p>
    <w:p w14:paraId="628F643C" w14:textId="32054B68" w:rsidR="004E4174" w:rsidRDefault="004E4174" w:rsidP="004E4174"/>
    <w:p w14:paraId="4B3C203F" w14:textId="43A83F47" w:rsidR="00F453BE" w:rsidRDefault="00A71C77" w:rsidP="004E4174">
      <w:bookmarkStart w:id="10" w:name="_Hlk81836877"/>
      <w:r>
        <w:t xml:space="preserve">The tutor </w:t>
      </w:r>
      <w:r w:rsidR="00F453BE">
        <w:t xml:space="preserve">will recap on the addition of binary numbers giving all the outcomes for adding two single-bit numbers. </w:t>
      </w:r>
      <w:r w:rsidR="00A31091">
        <w:t>These outcomes can be considered as a truth table with two outputs, one for the sum and one for the carry bit.</w:t>
      </w:r>
      <w:r w:rsidR="00F453BE">
        <w:t xml:space="preserve"> You will consider what gates can be used to give the two outputs needed.</w:t>
      </w:r>
      <w:r w:rsidR="00A31091">
        <w:t xml:space="preserve"> The component that does this is called a half</w:t>
      </w:r>
      <w:r w:rsidR="0079345F">
        <w:t xml:space="preserve"> </w:t>
      </w:r>
      <w:r w:rsidR="00A31091">
        <w:t>adder.</w:t>
      </w:r>
    </w:p>
    <w:p w14:paraId="4FC8FFB0" w14:textId="639DABB3" w:rsidR="00A71C77" w:rsidRDefault="00A31091" w:rsidP="00A31091">
      <w:pPr>
        <w:pStyle w:val="ListParagraph"/>
        <w:numPr>
          <w:ilvl w:val="0"/>
          <w:numId w:val="12"/>
        </w:numPr>
      </w:pPr>
      <w:r>
        <w:t>Based on the gates agreed in the discussion, c</w:t>
      </w:r>
      <w:r w:rsidR="00A71C77">
        <w:t>reate a half-adder using Logisim</w:t>
      </w:r>
      <w:r>
        <w:t>. There should be two input pins, labelled A and B and two output pins, labelled S (sum) and C (carry).</w:t>
      </w:r>
    </w:p>
    <w:p w14:paraId="15C2DBBD" w14:textId="77777777" w:rsidR="00F453BE" w:rsidRDefault="00F453BE" w:rsidP="00F453BE">
      <w:pPr>
        <w:pStyle w:val="ListParagraph"/>
        <w:ind w:left="360"/>
      </w:pPr>
    </w:p>
    <w:p w14:paraId="0E159B67" w14:textId="5AA08EC4" w:rsidR="00A31091" w:rsidRDefault="00F453BE" w:rsidP="00A31091">
      <w:pPr>
        <w:pStyle w:val="ListParagraph"/>
        <w:numPr>
          <w:ilvl w:val="0"/>
          <w:numId w:val="12"/>
        </w:numPr>
      </w:pPr>
      <w:r>
        <w:t>To add longer numbers</w:t>
      </w:r>
      <w:r w:rsidR="00A31091">
        <w:t>, we need to be able to include the carried bit into the calculation, so we need an adder that can take three bits of input, known as a full adder.</w:t>
      </w:r>
      <w:r>
        <w:t xml:space="preserve"> </w:t>
      </w:r>
    </w:p>
    <w:p w14:paraId="6DF76D65" w14:textId="77777777" w:rsidR="00A31091" w:rsidRDefault="00A31091" w:rsidP="00A31091">
      <w:pPr>
        <w:pStyle w:val="ListParagraph"/>
      </w:pPr>
    </w:p>
    <w:p w14:paraId="2EFC03E0" w14:textId="6A34E071" w:rsidR="0050025D" w:rsidRDefault="00A31091" w:rsidP="00A31091">
      <w:pPr>
        <w:pStyle w:val="ListParagraph"/>
        <w:ind w:left="360"/>
      </w:pPr>
      <w:r>
        <w:t>Create a copy of your half adder and try to extend to a full adder. There will now be three inputs, A, B and C</w:t>
      </w:r>
      <w:r w:rsidR="00F27361">
        <w:t>_</w:t>
      </w:r>
      <w:r w:rsidR="0050025D">
        <w:t>I</w:t>
      </w:r>
      <w:r>
        <w:t>n and two outputs, S and C</w:t>
      </w:r>
      <w:r w:rsidR="00F27361">
        <w:t>_</w:t>
      </w:r>
      <w:r w:rsidR="0050025D">
        <w:t>O</w:t>
      </w:r>
      <w:r>
        <w:t>ut. The full adder can be created by combining two half-adders</w:t>
      </w:r>
      <w:r w:rsidR="0050025D">
        <w:t xml:space="preserve"> and an additional OR gate. </w:t>
      </w:r>
      <w:bookmarkStart w:id="11" w:name="_Hlk83648477"/>
      <w:r w:rsidR="0050025D">
        <w:t>Spend a few minutes</w:t>
      </w:r>
      <w:r w:rsidR="00ED320F">
        <w:t xml:space="preserve"> working in small groups to</w:t>
      </w:r>
      <w:r w:rsidR="0050025D">
        <w:t xml:space="preserve"> </w:t>
      </w:r>
      <w:r w:rsidR="00ED320F">
        <w:t>consider</w:t>
      </w:r>
      <w:r w:rsidR="0050025D">
        <w:t xml:space="preserve"> what the truth table should look like and how you could try to create it.</w:t>
      </w:r>
      <w:bookmarkEnd w:id="11"/>
    </w:p>
    <w:p w14:paraId="2A9B9629" w14:textId="77777777" w:rsidR="0050025D" w:rsidRDefault="0050025D" w:rsidP="00A31091">
      <w:pPr>
        <w:pStyle w:val="ListParagraph"/>
        <w:ind w:left="360"/>
      </w:pPr>
    </w:p>
    <w:p w14:paraId="2F184E54" w14:textId="1B996450" w:rsidR="0050025D" w:rsidRDefault="0050025D" w:rsidP="0050025D">
      <w:pPr>
        <w:pStyle w:val="ListParagraph"/>
        <w:ind w:left="0"/>
      </w:pPr>
      <w:r>
        <w:t>The tutor will talk through some solutions for the half and full adders before explaining</w:t>
      </w:r>
      <w:r w:rsidR="004246ED">
        <w:t xml:space="preserve"> the concept of a multiplexer (sometimes called a selector)</w:t>
      </w:r>
      <w:r>
        <w:t xml:space="preserve">. </w:t>
      </w:r>
    </w:p>
    <w:p w14:paraId="14588C6A" w14:textId="77777777" w:rsidR="0050025D" w:rsidRDefault="0050025D" w:rsidP="0050025D">
      <w:pPr>
        <w:pStyle w:val="ListParagraph"/>
        <w:ind w:left="0"/>
      </w:pPr>
    </w:p>
    <w:p w14:paraId="5C48DF93" w14:textId="4D176CE8" w:rsidR="004246ED" w:rsidRDefault="00660932" w:rsidP="00A31091">
      <w:pPr>
        <w:pStyle w:val="ListParagraph"/>
        <w:numPr>
          <w:ilvl w:val="0"/>
          <w:numId w:val="12"/>
        </w:numPr>
      </w:pPr>
      <w:bookmarkStart w:id="12" w:name="_Hlk83648455"/>
      <w:r>
        <w:lastRenderedPageBreak/>
        <w:t xml:space="preserve">Following the </w:t>
      </w:r>
      <w:r w:rsidR="00ED320F">
        <w:t>tutor’s introduction</w:t>
      </w:r>
      <w:r>
        <w:t xml:space="preserve">, create a multiplexer that selects </w:t>
      </w:r>
      <w:r w:rsidR="00ED320F">
        <w:t>one of</w:t>
      </w:r>
      <w:r>
        <w:t xml:space="preserve"> two</w:t>
      </w:r>
      <w:r w:rsidR="00ED320F">
        <w:t xml:space="preserve"> 1-bit</w:t>
      </w:r>
      <w:r>
        <w:t xml:space="preserve"> data signals (D0 and D1) according to the value on a</w:t>
      </w:r>
      <w:r w:rsidR="00ED320F">
        <w:t xml:space="preserve"> 1-bit</w:t>
      </w:r>
      <w:r>
        <w:t xml:space="preserve"> select signal (S). In summary, </w:t>
      </w:r>
      <w:r w:rsidR="00117187">
        <w:t xml:space="preserve">the multiplexer will output 1 when (D0 is 1 AND S is 0) OR (D1 is 1 AND S is 1), otherwise the multiplexer will output zero. You should be able to do this using AND, </w:t>
      </w:r>
      <w:r w:rsidR="008B686D">
        <w:t xml:space="preserve">NAND, </w:t>
      </w:r>
      <w:r w:rsidR="00117187">
        <w:t>NOT</w:t>
      </w:r>
      <w:r w:rsidR="008B686D">
        <w:t xml:space="preserve">, </w:t>
      </w:r>
      <w:r w:rsidR="00117187">
        <w:t>OR</w:t>
      </w:r>
      <w:r w:rsidR="008B686D">
        <w:t xml:space="preserve"> or XOR</w:t>
      </w:r>
      <w:r w:rsidR="00117187">
        <w:t xml:space="preserve"> gates</w:t>
      </w:r>
      <w:r w:rsidR="00ED320F">
        <w:t xml:space="preserve"> and it may help to start with the parts in brackets.</w:t>
      </w:r>
    </w:p>
    <w:p w14:paraId="23B67138" w14:textId="77777777" w:rsidR="00660932" w:rsidRDefault="00660932" w:rsidP="00660932">
      <w:pPr>
        <w:pStyle w:val="ListParagraph"/>
        <w:ind w:left="360"/>
      </w:pPr>
    </w:p>
    <w:p w14:paraId="1704A588" w14:textId="6CC58654" w:rsidR="004246ED" w:rsidRDefault="00ED320F" w:rsidP="00A31091">
      <w:pPr>
        <w:pStyle w:val="ListParagraph"/>
        <w:numPr>
          <w:ilvl w:val="0"/>
          <w:numId w:val="12"/>
        </w:numPr>
      </w:pPr>
      <w:r>
        <w:t>Create a copy of your</w:t>
      </w:r>
      <w:r w:rsidR="004246ED">
        <w:t xml:space="preserve"> multiplexer</w:t>
      </w:r>
      <w:r>
        <w:t xml:space="preserve"> and extend it</w:t>
      </w:r>
      <w:r w:rsidR="004246ED">
        <w:t xml:space="preserve"> to have </w:t>
      </w:r>
      <w:r>
        <w:t>four</w:t>
      </w:r>
      <w:r w:rsidR="004246ED">
        <w:t xml:space="preserve"> separate input bits</w:t>
      </w:r>
      <w:r w:rsidR="00117187">
        <w:t xml:space="preserve"> (D0, D1, D2, D3)</w:t>
      </w:r>
      <w:r w:rsidR="004246ED">
        <w:t xml:space="preserve"> and a </w:t>
      </w:r>
      <w:r w:rsidR="0030259F">
        <w:t>2-</w:t>
      </w:r>
      <w:r w:rsidR="004246ED">
        <w:t>bit selector signal</w:t>
      </w:r>
      <w:r w:rsidR="008B686D">
        <w:t xml:space="preserve"> (input as two 1</w:t>
      </w:r>
      <w:r>
        <w:t>-</w:t>
      </w:r>
      <w:r w:rsidR="008B686D">
        <w:t>bit signals, S1 and S0)</w:t>
      </w:r>
      <w:r w:rsidR="00117187">
        <w:t>. Spend a few minutes</w:t>
      </w:r>
      <w:r>
        <w:t xml:space="preserve"> discussing this in pairs and</w:t>
      </w:r>
      <w:r w:rsidR="00117187">
        <w:t xml:space="preserve"> trying </w:t>
      </w:r>
      <w:r>
        <w:t>it</w:t>
      </w:r>
      <w:r w:rsidR="00117187">
        <w:t xml:space="preserve"> out before the tutor reviews the work.</w:t>
      </w:r>
      <w:r w:rsidR="000F52A3">
        <w:t xml:space="preserve"> </w:t>
      </w:r>
      <w:bookmarkStart w:id="13" w:name="_Hlk83650718"/>
      <w:r w:rsidR="000F52A3">
        <w:t>You might want to use gates with more than two inputs for this task.</w:t>
      </w:r>
      <w:bookmarkEnd w:id="13"/>
    </w:p>
    <w:bookmarkEnd w:id="12"/>
    <w:p w14:paraId="40D497E4" w14:textId="56858293" w:rsidR="00117187" w:rsidRDefault="00117187" w:rsidP="00117187">
      <w:pPr>
        <w:pStyle w:val="ListParagraph"/>
      </w:pPr>
    </w:p>
    <w:p w14:paraId="5AEF1F83" w14:textId="77777777" w:rsidR="008B686D" w:rsidRDefault="008B686D" w:rsidP="008B686D">
      <w:pPr>
        <w:pStyle w:val="ListParagraph"/>
        <w:ind w:left="360"/>
      </w:pPr>
    </w:p>
    <w:p w14:paraId="3EEDC2D1" w14:textId="346869B1" w:rsidR="004246ED" w:rsidRPr="008B686D" w:rsidRDefault="008B686D" w:rsidP="008B686D">
      <w:pPr>
        <w:pStyle w:val="ListParagraph"/>
        <w:ind w:left="0"/>
      </w:pPr>
      <w:r>
        <w:t>The tutor will discuss some solutions to the exercises.</w:t>
      </w:r>
      <w:bookmarkEnd w:id="10"/>
    </w:p>
    <w:sectPr w:rsidR="004246ED" w:rsidRPr="008B686D" w:rsidSect="004E42CB">
      <w:headerReference w:type="default" r:id="rId7"/>
      <w:footerReference w:type="default" r:id="rId8"/>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C53AB" w14:textId="77777777" w:rsidR="00DE3C80" w:rsidRDefault="00DE3C80" w:rsidP="004E42CB">
      <w:pPr>
        <w:spacing w:after="0" w:line="240" w:lineRule="auto"/>
      </w:pPr>
      <w:r>
        <w:separator/>
      </w:r>
    </w:p>
  </w:endnote>
  <w:endnote w:type="continuationSeparator" w:id="0">
    <w:p w14:paraId="56625C15" w14:textId="77777777" w:rsidR="00DE3C80" w:rsidRDefault="00DE3C80"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578533"/>
      <w:docPartObj>
        <w:docPartGallery w:val="Page Numbers (Bottom of Page)"/>
        <w:docPartUnique/>
      </w:docPartObj>
    </w:sdtPr>
    <w:sdtEndPr>
      <w:rPr>
        <w:noProof/>
      </w:rPr>
    </w:sdtEndPr>
    <w:sdtContent>
      <w:p w14:paraId="04BB5202" w14:textId="0F876641" w:rsidR="00ED320F" w:rsidRDefault="00ED32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65FAA" w14:textId="77777777" w:rsidR="00ED320F" w:rsidRDefault="00ED3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8ABC9" w14:textId="77777777" w:rsidR="00DE3C80" w:rsidRDefault="00DE3C80" w:rsidP="004E42CB">
      <w:pPr>
        <w:spacing w:after="0" w:line="240" w:lineRule="auto"/>
      </w:pPr>
      <w:r>
        <w:separator/>
      </w:r>
    </w:p>
  </w:footnote>
  <w:footnote w:type="continuationSeparator" w:id="0">
    <w:p w14:paraId="589C7882" w14:textId="77777777" w:rsidR="00DE3C80" w:rsidRDefault="00DE3C80"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10457" w14:textId="77777777" w:rsidR="004E42CB" w:rsidRPr="004E42CB" w:rsidRDefault="004E42CB" w:rsidP="004E42CB">
    <w:pPr>
      <w:pStyle w:val="Heading1"/>
      <w:jc w:val="center"/>
      <w:rPr>
        <w:lang w:val="en-US"/>
      </w:rPr>
    </w:pPr>
    <w:r>
      <w:rPr>
        <w:lang w:val="en-US"/>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CCA7509"/>
    <w:multiLevelType w:val="hybridMultilevel"/>
    <w:tmpl w:val="1320FB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EF64532"/>
    <w:multiLevelType w:val="hybridMultilevel"/>
    <w:tmpl w:val="EE3864B4"/>
    <w:lvl w:ilvl="0" w:tplc="0809001B">
      <w:start w:val="1"/>
      <w:numFmt w:val="lowerRoman"/>
      <w:lvlText w:val="%1."/>
      <w:lvlJc w:val="right"/>
      <w:pPr>
        <w:ind w:left="1080" w:hanging="360"/>
      </w:p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6021AF1"/>
    <w:multiLevelType w:val="hybridMultilevel"/>
    <w:tmpl w:val="71D8F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027C27"/>
    <w:multiLevelType w:val="hybridMultilevel"/>
    <w:tmpl w:val="A1085A2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448168E"/>
    <w:multiLevelType w:val="hybridMultilevel"/>
    <w:tmpl w:val="8BD6021A"/>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FEB0BE6"/>
    <w:multiLevelType w:val="hybridMultilevel"/>
    <w:tmpl w:val="6B007FE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1006232"/>
    <w:multiLevelType w:val="hybridMultilevel"/>
    <w:tmpl w:val="E6141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6B4A7B"/>
    <w:multiLevelType w:val="hybridMultilevel"/>
    <w:tmpl w:val="20EA323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7"/>
  </w:num>
  <w:num w:numId="3">
    <w:abstractNumId w:val="4"/>
  </w:num>
  <w:num w:numId="4">
    <w:abstractNumId w:val="2"/>
  </w:num>
  <w:num w:numId="5">
    <w:abstractNumId w:val="1"/>
  </w:num>
  <w:num w:numId="6">
    <w:abstractNumId w:val="0"/>
  </w:num>
  <w:num w:numId="7">
    <w:abstractNumId w:val="10"/>
  </w:num>
  <w:num w:numId="8">
    <w:abstractNumId w:val="8"/>
  </w:num>
  <w:num w:numId="9">
    <w:abstractNumId w:val="3"/>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836F8"/>
    <w:rsid w:val="000A25DE"/>
    <w:rsid w:val="000C78B1"/>
    <w:rsid w:val="000F52A3"/>
    <w:rsid w:val="00117187"/>
    <w:rsid w:val="00157893"/>
    <w:rsid w:val="001C2E21"/>
    <w:rsid w:val="001E05F6"/>
    <w:rsid w:val="00212EA0"/>
    <w:rsid w:val="00287DBF"/>
    <w:rsid w:val="0030259F"/>
    <w:rsid w:val="00385B3A"/>
    <w:rsid w:val="00387F39"/>
    <w:rsid w:val="003D764D"/>
    <w:rsid w:val="003E3198"/>
    <w:rsid w:val="004246ED"/>
    <w:rsid w:val="004915AC"/>
    <w:rsid w:val="004B1FB0"/>
    <w:rsid w:val="004E4174"/>
    <w:rsid w:val="004E42CB"/>
    <w:rsid w:val="0050025D"/>
    <w:rsid w:val="00547DB5"/>
    <w:rsid w:val="005B6435"/>
    <w:rsid w:val="005D0EC2"/>
    <w:rsid w:val="00646908"/>
    <w:rsid w:val="00647A05"/>
    <w:rsid w:val="00660932"/>
    <w:rsid w:val="007046C4"/>
    <w:rsid w:val="00770982"/>
    <w:rsid w:val="0079345F"/>
    <w:rsid w:val="00854811"/>
    <w:rsid w:val="00857386"/>
    <w:rsid w:val="00860899"/>
    <w:rsid w:val="008776B1"/>
    <w:rsid w:val="008B686D"/>
    <w:rsid w:val="008C3613"/>
    <w:rsid w:val="008E3D77"/>
    <w:rsid w:val="00903EA3"/>
    <w:rsid w:val="0091338C"/>
    <w:rsid w:val="00940DFD"/>
    <w:rsid w:val="00957C7E"/>
    <w:rsid w:val="00965AE5"/>
    <w:rsid w:val="009F2C49"/>
    <w:rsid w:val="009F7F3E"/>
    <w:rsid w:val="00A31091"/>
    <w:rsid w:val="00A71C77"/>
    <w:rsid w:val="00AA3B59"/>
    <w:rsid w:val="00AB3CC3"/>
    <w:rsid w:val="00B41406"/>
    <w:rsid w:val="00B55D52"/>
    <w:rsid w:val="00BC4A52"/>
    <w:rsid w:val="00BC72DC"/>
    <w:rsid w:val="00C207F0"/>
    <w:rsid w:val="00CA3EB3"/>
    <w:rsid w:val="00CB5CBC"/>
    <w:rsid w:val="00CD416D"/>
    <w:rsid w:val="00D23958"/>
    <w:rsid w:val="00D466ED"/>
    <w:rsid w:val="00D805AE"/>
    <w:rsid w:val="00DB1A39"/>
    <w:rsid w:val="00DB4748"/>
    <w:rsid w:val="00DE3C80"/>
    <w:rsid w:val="00ED320F"/>
    <w:rsid w:val="00F27361"/>
    <w:rsid w:val="00F453BE"/>
    <w:rsid w:val="00F7689E"/>
    <w:rsid w:val="00FD0A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CB"/>
    <w:pPr>
      <w:keepNext/>
      <w:keepLines/>
      <w:spacing w:before="240" w:after="0"/>
      <w:outlineLvl w:val="0"/>
    </w:pPr>
    <w:rPr>
      <w:rFonts w:asciiTheme="majorHAnsi" w:eastAsiaTheme="majorEastAsia" w:hAnsiTheme="majorHAnsi" w:cstheme="majorBidi"/>
      <w:color w:val="32391C" w:themeColor="accent1" w:themeShade="BF"/>
      <w:sz w:val="32"/>
      <w:szCs w:val="32"/>
    </w:rPr>
  </w:style>
  <w:style w:type="paragraph" w:styleId="Heading2">
    <w:name w:val="heading 2"/>
    <w:basedOn w:val="Normal"/>
    <w:next w:val="Normal"/>
    <w:link w:val="Heading2Char"/>
    <w:uiPriority w:val="9"/>
    <w:unhideWhenUsed/>
    <w:qFormat/>
    <w:rsid w:val="004E42CB"/>
    <w:pPr>
      <w:keepNext/>
      <w:keepLines/>
      <w:spacing w:before="40" w:after="0"/>
      <w:outlineLvl w:val="1"/>
    </w:pPr>
    <w:rPr>
      <w:rFonts w:asciiTheme="majorHAnsi" w:eastAsiaTheme="majorEastAsia" w:hAnsiTheme="majorHAnsi" w:cstheme="majorBidi"/>
      <w:color w:val="32391C" w:themeColor="accent1" w:themeShade="BF"/>
      <w:sz w:val="26"/>
      <w:szCs w:val="26"/>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4E42CB"/>
    <w:rPr>
      <w:rFonts w:asciiTheme="majorHAnsi" w:eastAsiaTheme="majorEastAsia" w:hAnsiTheme="majorHAnsi" w:cstheme="majorBidi"/>
      <w:color w:val="32391C" w:themeColor="accent1" w:themeShade="BF"/>
      <w:sz w:val="32"/>
      <w:szCs w:val="32"/>
    </w:rPr>
  </w:style>
  <w:style w:type="character" w:customStyle="1" w:styleId="Heading2Char">
    <w:name w:val="Heading 2 Char"/>
    <w:basedOn w:val="DefaultParagraphFont"/>
    <w:link w:val="Heading2"/>
    <w:uiPriority w:val="9"/>
    <w:rsid w:val="004E42CB"/>
    <w:rPr>
      <w:rFonts w:asciiTheme="majorHAnsi" w:eastAsiaTheme="majorEastAsia" w:hAnsiTheme="majorHAnsi" w:cstheme="majorBidi"/>
      <w:color w:val="32391C" w:themeColor="accent1" w:themeShade="BF"/>
      <w:sz w:val="26"/>
      <w:szCs w:val="26"/>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Template>
  <TotalTime>517</TotalTime>
  <Pages>4</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Ahmed</dc:creator>
  <cp:keywords/>
  <dc:description/>
  <cp:lastModifiedBy>Husnain Ahmed</cp:lastModifiedBy>
  <cp:revision>31</cp:revision>
  <dcterms:created xsi:type="dcterms:W3CDTF">2021-07-26T13:37:00Z</dcterms:created>
  <dcterms:modified xsi:type="dcterms:W3CDTF">2021-11-11T14:51:00Z</dcterms:modified>
</cp:coreProperties>
</file>