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8AB9" w14:textId="3D6884B9" w:rsidR="004E42CB" w:rsidRPr="00A05904" w:rsidRDefault="004E42CB" w:rsidP="004E42CB">
      <w:pPr>
        <w:pStyle w:val="Heading1"/>
        <w:jc w:val="center"/>
        <w:rPr>
          <w:color w:val="091540" w:themeColor="text2"/>
        </w:rPr>
      </w:pPr>
      <w:r w:rsidRPr="00A05904">
        <w:rPr>
          <w:color w:val="091540" w:themeColor="text2"/>
        </w:rPr>
        <w:t xml:space="preserve">Week </w:t>
      </w:r>
      <w:r w:rsidR="00E238AA" w:rsidRPr="00A05904">
        <w:rPr>
          <w:color w:val="091540" w:themeColor="text2"/>
        </w:rPr>
        <w:t>4</w:t>
      </w:r>
      <w:r w:rsidRPr="00A05904">
        <w:rPr>
          <w:color w:val="091540" w:themeColor="text2"/>
        </w:rPr>
        <w:t xml:space="preserve"> </w:t>
      </w:r>
      <w:r w:rsidR="00E503B2" w:rsidRPr="00A05904">
        <w:rPr>
          <w:color w:val="091540" w:themeColor="text2"/>
        </w:rPr>
        <w:t>Reinforcement</w:t>
      </w:r>
      <w:r w:rsidRPr="00A05904">
        <w:rPr>
          <w:color w:val="091540" w:themeColor="text2"/>
        </w:rPr>
        <w:t xml:space="preserve"> </w:t>
      </w:r>
    </w:p>
    <w:p w14:paraId="2826A131" w14:textId="77777777" w:rsidR="004E42CB" w:rsidRPr="00A05904" w:rsidRDefault="004E42CB" w:rsidP="004E42CB"/>
    <w:p w14:paraId="039E8732" w14:textId="3741E4BD" w:rsidR="000836F8" w:rsidRDefault="00E503B2" w:rsidP="00D466ED">
      <w:r w:rsidRPr="00A05904">
        <w:t xml:space="preserve">You should try the exercises and make sure that you have your solutions available during the lectorial in week </w:t>
      </w:r>
      <w:r w:rsidR="00CC249F" w:rsidRPr="00A05904">
        <w:t>5</w:t>
      </w:r>
      <w:r w:rsidRPr="00A05904">
        <w:t>. You may want to work on these in small study groups.</w:t>
      </w:r>
    </w:p>
    <w:p w14:paraId="1A14D6C4" w14:textId="160CC8F6" w:rsidR="003501BA" w:rsidRPr="00A05904" w:rsidRDefault="003501BA" w:rsidP="00D466ED">
      <w:r>
        <w:t>As well as working on these exercises, you should also spend some of your individual study time working on your coursework. Remember that it is an individual coursework, but you may ask the tutors questions.</w:t>
      </w:r>
    </w:p>
    <w:p w14:paraId="587587CF" w14:textId="77777777" w:rsidR="00E503B2" w:rsidRPr="00A05904" w:rsidRDefault="00E503B2" w:rsidP="00D466ED"/>
    <w:p w14:paraId="6B66B8CD" w14:textId="051A7191" w:rsidR="00D466ED" w:rsidRPr="00A05904" w:rsidRDefault="00D466ED" w:rsidP="004246ED">
      <w:pPr>
        <w:pStyle w:val="Heading3"/>
      </w:pPr>
      <w:r w:rsidRPr="00A05904">
        <w:t xml:space="preserve">Part 1 </w:t>
      </w:r>
      <w:r w:rsidR="00CC249F" w:rsidRPr="00A05904">
        <w:t>Improving the automation</w:t>
      </w:r>
    </w:p>
    <w:p w14:paraId="0407DFF7" w14:textId="62838CE8" w:rsidR="00E503B2" w:rsidRPr="00A05904" w:rsidRDefault="00E503B2" w:rsidP="00E503B2"/>
    <w:p w14:paraId="6BC19A30" w14:textId="14531290" w:rsidR="00CC249F" w:rsidRPr="00A05904" w:rsidRDefault="00CC249F" w:rsidP="00E503B2">
      <w:r w:rsidRPr="00A05904">
        <w:t xml:space="preserve">In the lab you created a simple type of computer that could automatically carry out a list of instructions. </w:t>
      </w:r>
      <w:r w:rsidR="00B67404" w:rsidRPr="00A05904">
        <w:t>In this task you will improve that automation to make it more flexible in one way.</w:t>
      </w:r>
    </w:p>
    <w:p w14:paraId="51FBC905" w14:textId="02D5F99F" w:rsidR="00B67404" w:rsidRPr="00A05904" w:rsidRDefault="00B67404" w:rsidP="00E503B2">
      <w:r w:rsidRPr="00A05904">
        <w:t xml:space="preserve">One of the limitations of the automation created in the lab was that one of the inputs to the ALU had to be entered manually into an input pin. In this exercise we will look at including a value in the instruction in the ROM as the second input to the ALU. </w:t>
      </w:r>
    </w:p>
    <w:p w14:paraId="65D6036E" w14:textId="359C2342" w:rsidR="00B67404" w:rsidRPr="00A05904" w:rsidRDefault="00B67404" w:rsidP="00E503B2">
      <w:r w:rsidRPr="00A05904">
        <w:t xml:space="preserve">Currently the program instruction is just two bits indicating which operation the ALU should do. This will be extended to 16 bits. The two most significant bits will be the operation for the ALU, </w:t>
      </w:r>
      <w:r w:rsidR="008C2E7B" w:rsidRPr="00A05904">
        <w:t xml:space="preserve">and the eight least significant bits will be a value to use as the second input to the ALU. Remember that the bits are numbered from 0 to 15 with the least significant bit numbered as 0. </w:t>
      </w:r>
    </w:p>
    <w:tbl>
      <w:tblPr>
        <w:tblStyle w:val="TableGrid"/>
        <w:tblW w:w="0" w:type="auto"/>
        <w:tblLook w:val="04A0" w:firstRow="1" w:lastRow="0" w:firstColumn="1" w:lastColumn="0" w:noHBand="0" w:noVBand="1"/>
      </w:tblPr>
      <w:tblGrid>
        <w:gridCol w:w="548"/>
        <w:gridCol w:w="547"/>
        <w:gridCol w:w="544"/>
        <w:gridCol w:w="545"/>
        <w:gridCol w:w="544"/>
        <w:gridCol w:w="544"/>
        <w:gridCol w:w="525"/>
        <w:gridCol w:w="524"/>
        <w:gridCol w:w="524"/>
        <w:gridCol w:w="524"/>
        <w:gridCol w:w="524"/>
        <w:gridCol w:w="524"/>
        <w:gridCol w:w="524"/>
        <w:gridCol w:w="524"/>
        <w:gridCol w:w="524"/>
        <w:gridCol w:w="524"/>
      </w:tblGrid>
      <w:tr w:rsidR="00B67404" w:rsidRPr="00A05904" w14:paraId="6D84A133" w14:textId="77777777" w:rsidTr="0041064F">
        <w:tc>
          <w:tcPr>
            <w:tcW w:w="545" w:type="dxa"/>
          </w:tcPr>
          <w:p w14:paraId="674BB3FB" w14:textId="77777777" w:rsidR="00B67404" w:rsidRPr="00A05904" w:rsidRDefault="00B67404" w:rsidP="0041064F">
            <w:pPr>
              <w:jc w:val="center"/>
            </w:pPr>
            <w:r w:rsidRPr="00A05904">
              <w:t>15</w:t>
            </w:r>
          </w:p>
        </w:tc>
        <w:tc>
          <w:tcPr>
            <w:tcW w:w="544" w:type="dxa"/>
          </w:tcPr>
          <w:p w14:paraId="5E4485D0" w14:textId="77777777" w:rsidR="00B67404" w:rsidRPr="00A05904" w:rsidRDefault="00B67404" w:rsidP="0041064F">
            <w:pPr>
              <w:jc w:val="center"/>
            </w:pPr>
            <w:r w:rsidRPr="00A05904">
              <w:t>14</w:t>
            </w:r>
          </w:p>
        </w:tc>
        <w:tc>
          <w:tcPr>
            <w:tcW w:w="544" w:type="dxa"/>
          </w:tcPr>
          <w:p w14:paraId="05CE7068" w14:textId="77777777" w:rsidR="00B67404" w:rsidRPr="00A05904" w:rsidRDefault="00B67404" w:rsidP="0041064F">
            <w:pPr>
              <w:jc w:val="center"/>
            </w:pPr>
            <w:r w:rsidRPr="00A05904">
              <w:t>13</w:t>
            </w:r>
          </w:p>
        </w:tc>
        <w:tc>
          <w:tcPr>
            <w:tcW w:w="544" w:type="dxa"/>
          </w:tcPr>
          <w:p w14:paraId="5BBAF236" w14:textId="77777777" w:rsidR="00B67404" w:rsidRPr="00A05904" w:rsidRDefault="00B67404" w:rsidP="0041064F">
            <w:pPr>
              <w:jc w:val="center"/>
            </w:pPr>
            <w:r w:rsidRPr="00A05904">
              <w:t>12</w:t>
            </w:r>
          </w:p>
        </w:tc>
        <w:tc>
          <w:tcPr>
            <w:tcW w:w="544" w:type="dxa"/>
          </w:tcPr>
          <w:p w14:paraId="2DEAF6CE" w14:textId="77777777" w:rsidR="00B67404" w:rsidRPr="00A05904" w:rsidRDefault="00B67404" w:rsidP="0041064F">
            <w:pPr>
              <w:jc w:val="center"/>
            </w:pPr>
            <w:r w:rsidRPr="00A05904">
              <w:t>11</w:t>
            </w:r>
          </w:p>
        </w:tc>
        <w:tc>
          <w:tcPr>
            <w:tcW w:w="544" w:type="dxa"/>
          </w:tcPr>
          <w:p w14:paraId="2A0B19F9" w14:textId="77777777" w:rsidR="00B67404" w:rsidRPr="00A05904" w:rsidRDefault="00B67404" w:rsidP="0041064F">
            <w:pPr>
              <w:jc w:val="center"/>
            </w:pPr>
            <w:r w:rsidRPr="00A05904">
              <w:t>10</w:t>
            </w:r>
          </w:p>
        </w:tc>
        <w:tc>
          <w:tcPr>
            <w:tcW w:w="525" w:type="dxa"/>
          </w:tcPr>
          <w:p w14:paraId="06F036D5" w14:textId="77777777" w:rsidR="00B67404" w:rsidRPr="00A05904" w:rsidRDefault="00B67404" w:rsidP="0041064F">
            <w:pPr>
              <w:jc w:val="center"/>
            </w:pPr>
            <w:r w:rsidRPr="00A05904">
              <w:t>9</w:t>
            </w:r>
          </w:p>
        </w:tc>
        <w:tc>
          <w:tcPr>
            <w:tcW w:w="524" w:type="dxa"/>
          </w:tcPr>
          <w:p w14:paraId="487446E5" w14:textId="77777777" w:rsidR="00B67404" w:rsidRPr="00A05904" w:rsidRDefault="00B67404" w:rsidP="0041064F">
            <w:pPr>
              <w:jc w:val="center"/>
            </w:pPr>
            <w:r w:rsidRPr="00A05904">
              <w:t>8</w:t>
            </w:r>
          </w:p>
        </w:tc>
        <w:tc>
          <w:tcPr>
            <w:tcW w:w="524" w:type="dxa"/>
          </w:tcPr>
          <w:p w14:paraId="2FD09DE7" w14:textId="77777777" w:rsidR="00B67404" w:rsidRPr="00A05904" w:rsidRDefault="00B67404" w:rsidP="0041064F">
            <w:pPr>
              <w:jc w:val="center"/>
            </w:pPr>
            <w:r w:rsidRPr="00A05904">
              <w:t>7</w:t>
            </w:r>
          </w:p>
        </w:tc>
        <w:tc>
          <w:tcPr>
            <w:tcW w:w="524" w:type="dxa"/>
          </w:tcPr>
          <w:p w14:paraId="7146712B" w14:textId="77777777" w:rsidR="00B67404" w:rsidRPr="00A05904" w:rsidRDefault="00B67404" w:rsidP="0041064F">
            <w:pPr>
              <w:jc w:val="center"/>
            </w:pPr>
            <w:r w:rsidRPr="00A05904">
              <w:t>6</w:t>
            </w:r>
          </w:p>
        </w:tc>
        <w:tc>
          <w:tcPr>
            <w:tcW w:w="524" w:type="dxa"/>
          </w:tcPr>
          <w:p w14:paraId="36707F0D" w14:textId="77777777" w:rsidR="00B67404" w:rsidRPr="00A05904" w:rsidRDefault="00B67404" w:rsidP="0041064F">
            <w:pPr>
              <w:jc w:val="center"/>
            </w:pPr>
            <w:r w:rsidRPr="00A05904">
              <w:t>5</w:t>
            </w:r>
          </w:p>
        </w:tc>
        <w:tc>
          <w:tcPr>
            <w:tcW w:w="524" w:type="dxa"/>
          </w:tcPr>
          <w:p w14:paraId="14C6D617" w14:textId="77777777" w:rsidR="00B67404" w:rsidRPr="00A05904" w:rsidRDefault="00B67404" w:rsidP="0041064F">
            <w:pPr>
              <w:jc w:val="center"/>
            </w:pPr>
            <w:r w:rsidRPr="00A05904">
              <w:t>4</w:t>
            </w:r>
          </w:p>
        </w:tc>
        <w:tc>
          <w:tcPr>
            <w:tcW w:w="524" w:type="dxa"/>
          </w:tcPr>
          <w:p w14:paraId="2B0FE4F5" w14:textId="77777777" w:rsidR="00B67404" w:rsidRPr="00A05904" w:rsidRDefault="00B67404" w:rsidP="0041064F">
            <w:pPr>
              <w:jc w:val="center"/>
            </w:pPr>
            <w:r w:rsidRPr="00A05904">
              <w:t>3</w:t>
            </w:r>
          </w:p>
        </w:tc>
        <w:tc>
          <w:tcPr>
            <w:tcW w:w="524" w:type="dxa"/>
          </w:tcPr>
          <w:p w14:paraId="1BCF521D" w14:textId="77777777" w:rsidR="00B67404" w:rsidRPr="00A05904" w:rsidRDefault="00B67404" w:rsidP="0041064F">
            <w:pPr>
              <w:jc w:val="center"/>
            </w:pPr>
            <w:r w:rsidRPr="00A05904">
              <w:t>2</w:t>
            </w:r>
          </w:p>
        </w:tc>
        <w:tc>
          <w:tcPr>
            <w:tcW w:w="524" w:type="dxa"/>
          </w:tcPr>
          <w:p w14:paraId="7B8DE478" w14:textId="77777777" w:rsidR="00B67404" w:rsidRPr="00A05904" w:rsidRDefault="00B67404" w:rsidP="0041064F">
            <w:pPr>
              <w:jc w:val="center"/>
            </w:pPr>
            <w:r w:rsidRPr="00A05904">
              <w:t>1</w:t>
            </w:r>
          </w:p>
        </w:tc>
        <w:tc>
          <w:tcPr>
            <w:tcW w:w="524" w:type="dxa"/>
          </w:tcPr>
          <w:p w14:paraId="0D82C9CE" w14:textId="77777777" w:rsidR="00B67404" w:rsidRPr="00A05904" w:rsidRDefault="00B67404" w:rsidP="0041064F">
            <w:pPr>
              <w:jc w:val="center"/>
            </w:pPr>
            <w:r w:rsidRPr="00A05904">
              <w:t>0</w:t>
            </w:r>
          </w:p>
        </w:tc>
      </w:tr>
      <w:tr w:rsidR="008C2E7B" w:rsidRPr="00A05904" w14:paraId="3BF0E780" w14:textId="77777777" w:rsidTr="002D03DB">
        <w:tc>
          <w:tcPr>
            <w:tcW w:w="1088" w:type="dxa"/>
            <w:gridSpan w:val="2"/>
          </w:tcPr>
          <w:p w14:paraId="3DE65EFB" w14:textId="0FE0D6C7" w:rsidR="008C2E7B" w:rsidRPr="00A05904" w:rsidRDefault="008C2E7B" w:rsidP="0041064F">
            <w:pPr>
              <w:jc w:val="center"/>
            </w:pPr>
            <w:r w:rsidRPr="00A05904">
              <w:t>ALU operation</w:t>
            </w:r>
          </w:p>
        </w:tc>
        <w:tc>
          <w:tcPr>
            <w:tcW w:w="1089" w:type="dxa"/>
            <w:gridSpan w:val="2"/>
          </w:tcPr>
          <w:p w14:paraId="142918AB" w14:textId="4C233D52" w:rsidR="008C2E7B" w:rsidRPr="00A05904" w:rsidRDefault="008C2E7B" w:rsidP="0041064F">
            <w:pPr>
              <w:jc w:val="center"/>
            </w:pPr>
            <w:r w:rsidRPr="00A05904">
              <w:t>Unused (00)</w:t>
            </w:r>
          </w:p>
        </w:tc>
        <w:tc>
          <w:tcPr>
            <w:tcW w:w="2137" w:type="dxa"/>
            <w:gridSpan w:val="4"/>
          </w:tcPr>
          <w:p w14:paraId="07A40468" w14:textId="662B7929" w:rsidR="008C2E7B" w:rsidRPr="00A05904" w:rsidRDefault="008C2E7B" w:rsidP="0041064F">
            <w:pPr>
              <w:jc w:val="center"/>
            </w:pPr>
            <w:r w:rsidRPr="00A05904">
              <w:t>Unused (0000)</w:t>
            </w:r>
          </w:p>
        </w:tc>
        <w:tc>
          <w:tcPr>
            <w:tcW w:w="4192" w:type="dxa"/>
            <w:gridSpan w:val="8"/>
          </w:tcPr>
          <w:p w14:paraId="3A49CAAB" w14:textId="3B49F41E" w:rsidR="008C2E7B" w:rsidRPr="00A05904" w:rsidRDefault="008C2E7B" w:rsidP="0041064F">
            <w:pPr>
              <w:jc w:val="center"/>
            </w:pPr>
            <w:r w:rsidRPr="00A05904">
              <w:t>Immediate value to use as input</w:t>
            </w:r>
          </w:p>
        </w:tc>
      </w:tr>
      <w:tr w:rsidR="00B67404" w:rsidRPr="00A05904" w14:paraId="419E3F28" w14:textId="77777777" w:rsidTr="0041064F">
        <w:tc>
          <w:tcPr>
            <w:tcW w:w="2177" w:type="dxa"/>
            <w:gridSpan w:val="4"/>
          </w:tcPr>
          <w:p w14:paraId="23EDEA20" w14:textId="77777777" w:rsidR="00B67404" w:rsidRPr="00A05904" w:rsidRDefault="00B67404" w:rsidP="0041064F">
            <w:pPr>
              <w:jc w:val="center"/>
            </w:pPr>
            <w:r w:rsidRPr="00A05904">
              <w:t>Hex digit</w:t>
            </w:r>
          </w:p>
        </w:tc>
        <w:tc>
          <w:tcPr>
            <w:tcW w:w="2137" w:type="dxa"/>
            <w:gridSpan w:val="4"/>
          </w:tcPr>
          <w:p w14:paraId="793B922E" w14:textId="77777777" w:rsidR="00B67404" w:rsidRPr="00A05904" w:rsidRDefault="00B67404" w:rsidP="0041064F">
            <w:pPr>
              <w:jc w:val="center"/>
            </w:pPr>
            <w:r w:rsidRPr="00A05904">
              <w:t>Hex digit</w:t>
            </w:r>
          </w:p>
        </w:tc>
        <w:tc>
          <w:tcPr>
            <w:tcW w:w="2096" w:type="dxa"/>
            <w:gridSpan w:val="4"/>
          </w:tcPr>
          <w:p w14:paraId="7D63F6A1" w14:textId="77777777" w:rsidR="00B67404" w:rsidRPr="00A05904" w:rsidRDefault="00B67404" w:rsidP="0041064F">
            <w:pPr>
              <w:jc w:val="center"/>
            </w:pPr>
            <w:r w:rsidRPr="00A05904">
              <w:t>Hex digit</w:t>
            </w:r>
          </w:p>
        </w:tc>
        <w:tc>
          <w:tcPr>
            <w:tcW w:w="2096" w:type="dxa"/>
            <w:gridSpan w:val="4"/>
          </w:tcPr>
          <w:p w14:paraId="7EF96B81" w14:textId="77777777" w:rsidR="00B67404" w:rsidRPr="00A05904" w:rsidRDefault="00B67404" w:rsidP="0041064F">
            <w:pPr>
              <w:jc w:val="center"/>
            </w:pPr>
            <w:r w:rsidRPr="00A05904">
              <w:t>Hex digit</w:t>
            </w:r>
          </w:p>
        </w:tc>
      </w:tr>
    </w:tbl>
    <w:p w14:paraId="345C4750" w14:textId="77777777" w:rsidR="00B67404" w:rsidRPr="00A05904" w:rsidRDefault="00B67404" w:rsidP="00E503B2"/>
    <w:p w14:paraId="35C97B53" w14:textId="3EEBA32E" w:rsidR="00E503B2" w:rsidRPr="00A05904" w:rsidRDefault="008C2E7B" w:rsidP="00E503B2">
      <w:r w:rsidRPr="00A05904">
        <w:t>Remember that 16 bits is two bytes or four hex digits. The first two bits for the ALU operation will be followed by two zeros to form the four bits in a hex digit</w:t>
      </w:r>
    </w:p>
    <w:tbl>
      <w:tblPr>
        <w:tblStyle w:val="TableGrid"/>
        <w:tblW w:w="0" w:type="auto"/>
        <w:tblLook w:val="04A0" w:firstRow="1" w:lastRow="0" w:firstColumn="1" w:lastColumn="0" w:noHBand="0" w:noVBand="1"/>
      </w:tblPr>
      <w:tblGrid>
        <w:gridCol w:w="1678"/>
        <w:gridCol w:w="1867"/>
        <w:gridCol w:w="1904"/>
        <w:gridCol w:w="1825"/>
        <w:gridCol w:w="1742"/>
      </w:tblGrid>
      <w:tr w:rsidR="004B3475" w:rsidRPr="00A05904" w14:paraId="71C54B58" w14:textId="77777777" w:rsidTr="004B3475">
        <w:tc>
          <w:tcPr>
            <w:tcW w:w="1678" w:type="dxa"/>
          </w:tcPr>
          <w:p w14:paraId="06235910" w14:textId="0D141DC7" w:rsidR="004B3475" w:rsidRPr="00A05904" w:rsidRDefault="004B3475" w:rsidP="00E503B2">
            <w:r w:rsidRPr="00A05904">
              <w:t>ALU operation - decimal</w:t>
            </w:r>
          </w:p>
        </w:tc>
        <w:tc>
          <w:tcPr>
            <w:tcW w:w="1867" w:type="dxa"/>
          </w:tcPr>
          <w:p w14:paraId="25252CA4" w14:textId="303552EF" w:rsidR="004B3475" w:rsidRPr="00A05904" w:rsidRDefault="004B3475" w:rsidP="00E503B2">
            <w:r>
              <w:t>Operation description</w:t>
            </w:r>
          </w:p>
        </w:tc>
        <w:tc>
          <w:tcPr>
            <w:tcW w:w="1904" w:type="dxa"/>
          </w:tcPr>
          <w:p w14:paraId="27C0AC1F" w14:textId="757BB03E" w:rsidR="004B3475" w:rsidRPr="00A05904" w:rsidRDefault="004B3475" w:rsidP="00E503B2">
            <w:r w:rsidRPr="00A05904">
              <w:t>ALU operation - binary</w:t>
            </w:r>
          </w:p>
        </w:tc>
        <w:tc>
          <w:tcPr>
            <w:tcW w:w="1825" w:type="dxa"/>
          </w:tcPr>
          <w:p w14:paraId="2597E67F" w14:textId="254A4FCC" w:rsidR="004B3475" w:rsidRPr="00A05904" w:rsidRDefault="004B3475" w:rsidP="00E503B2">
            <w:r w:rsidRPr="00A05904">
              <w:t>New format</w:t>
            </w:r>
          </w:p>
        </w:tc>
        <w:tc>
          <w:tcPr>
            <w:tcW w:w="1742" w:type="dxa"/>
          </w:tcPr>
          <w:p w14:paraId="4F7269AE" w14:textId="441A5267" w:rsidR="004B3475" w:rsidRPr="00A05904" w:rsidRDefault="004B3475" w:rsidP="00E503B2">
            <w:r w:rsidRPr="00A05904">
              <w:t>Hex</w:t>
            </w:r>
          </w:p>
        </w:tc>
      </w:tr>
      <w:tr w:rsidR="004B3475" w:rsidRPr="00A05904" w14:paraId="1EA9ECF2" w14:textId="77777777" w:rsidTr="004B3475">
        <w:tc>
          <w:tcPr>
            <w:tcW w:w="1678" w:type="dxa"/>
          </w:tcPr>
          <w:p w14:paraId="7CEE3381" w14:textId="6B3516C4" w:rsidR="004B3475" w:rsidRPr="00A05904" w:rsidRDefault="004B3475" w:rsidP="00E503B2">
            <w:r w:rsidRPr="00A05904">
              <w:t>0</w:t>
            </w:r>
          </w:p>
        </w:tc>
        <w:tc>
          <w:tcPr>
            <w:tcW w:w="1867" w:type="dxa"/>
          </w:tcPr>
          <w:p w14:paraId="737E1756" w14:textId="33EE1A62" w:rsidR="004B3475" w:rsidRPr="00A05904" w:rsidRDefault="004B3475" w:rsidP="00E503B2">
            <w:r>
              <w:t>Add</w:t>
            </w:r>
          </w:p>
        </w:tc>
        <w:tc>
          <w:tcPr>
            <w:tcW w:w="1904" w:type="dxa"/>
          </w:tcPr>
          <w:p w14:paraId="38E86A87" w14:textId="1E2E5BA2" w:rsidR="004B3475" w:rsidRPr="00A05904" w:rsidRDefault="004B3475" w:rsidP="00E503B2">
            <w:r w:rsidRPr="00A05904">
              <w:t>00</w:t>
            </w:r>
          </w:p>
        </w:tc>
        <w:tc>
          <w:tcPr>
            <w:tcW w:w="1825" w:type="dxa"/>
          </w:tcPr>
          <w:p w14:paraId="474B84C0" w14:textId="75E51942" w:rsidR="004B3475" w:rsidRPr="00A05904" w:rsidRDefault="004B3475" w:rsidP="00E503B2">
            <w:r w:rsidRPr="00A05904">
              <w:t>0000</w:t>
            </w:r>
          </w:p>
        </w:tc>
        <w:tc>
          <w:tcPr>
            <w:tcW w:w="1742" w:type="dxa"/>
          </w:tcPr>
          <w:p w14:paraId="37308D12" w14:textId="1F2A1528" w:rsidR="004B3475" w:rsidRPr="00A05904" w:rsidRDefault="004B3475" w:rsidP="00E503B2">
            <w:r w:rsidRPr="00A05904">
              <w:t>0</w:t>
            </w:r>
          </w:p>
        </w:tc>
      </w:tr>
      <w:tr w:rsidR="004B3475" w:rsidRPr="00A05904" w14:paraId="56A41D7B" w14:textId="77777777" w:rsidTr="004B3475">
        <w:tc>
          <w:tcPr>
            <w:tcW w:w="1678" w:type="dxa"/>
          </w:tcPr>
          <w:p w14:paraId="3E987246" w14:textId="6EB7487F" w:rsidR="004B3475" w:rsidRPr="00A05904" w:rsidRDefault="004B3475" w:rsidP="00E503B2">
            <w:r w:rsidRPr="00A05904">
              <w:t>1</w:t>
            </w:r>
          </w:p>
        </w:tc>
        <w:tc>
          <w:tcPr>
            <w:tcW w:w="1867" w:type="dxa"/>
          </w:tcPr>
          <w:p w14:paraId="37C83D75" w14:textId="295082B5" w:rsidR="004B3475" w:rsidRPr="00A05904" w:rsidRDefault="004B3475" w:rsidP="00E503B2">
            <w:r>
              <w:t>AND</w:t>
            </w:r>
          </w:p>
        </w:tc>
        <w:tc>
          <w:tcPr>
            <w:tcW w:w="1904" w:type="dxa"/>
          </w:tcPr>
          <w:p w14:paraId="77F3D3E8" w14:textId="47523501" w:rsidR="004B3475" w:rsidRPr="00A05904" w:rsidRDefault="004B3475" w:rsidP="00E503B2">
            <w:r w:rsidRPr="00A05904">
              <w:t>01</w:t>
            </w:r>
          </w:p>
        </w:tc>
        <w:tc>
          <w:tcPr>
            <w:tcW w:w="1825" w:type="dxa"/>
          </w:tcPr>
          <w:p w14:paraId="60155CDF" w14:textId="4F3271F8" w:rsidR="004B3475" w:rsidRPr="00A05904" w:rsidRDefault="004B3475" w:rsidP="00E503B2">
            <w:r w:rsidRPr="00A05904">
              <w:t>0100</w:t>
            </w:r>
          </w:p>
        </w:tc>
        <w:tc>
          <w:tcPr>
            <w:tcW w:w="1742" w:type="dxa"/>
          </w:tcPr>
          <w:p w14:paraId="2E98BEF0" w14:textId="2C7A752D" w:rsidR="004B3475" w:rsidRPr="00A05904" w:rsidRDefault="004B3475" w:rsidP="00E503B2">
            <w:r w:rsidRPr="00A05904">
              <w:t>4</w:t>
            </w:r>
          </w:p>
        </w:tc>
      </w:tr>
      <w:tr w:rsidR="004B3475" w:rsidRPr="00A05904" w14:paraId="2FD63C98" w14:textId="77777777" w:rsidTr="004B3475">
        <w:tc>
          <w:tcPr>
            <w:tcW w:w="1678" w:type="dxa"/>
          </w:tcPr>
          <w:p w14:paraId="27887A90" w14:textId="0865348A" w:rsidR="004B3475" w:rsidRPr="00A05904" w:rsidRDefault="004B3475" w:rsidP="00E503B2">
            <w:r w:rsidRPr="00A05904">
              <w:t>2</w:t>
            </w:r>
          </w:p>
        </w:tc>
        <w:tc>
          <w:tcPr>
            <w:tcW w:w="1867" w:type="dxa"/>
          </w:tcPr>
          <w:p w14:paraId="1A3E742C" w14:textId="4842022E" w:rsidR="004B3475" w:rsidRPr="00A05904" w:rsidRDefault="004B3475" w:rsidP="00E503B2">
            <w:r>
              <w:t>Subtract 1</w:t>
            </w:r>
          </w:p>
        </w:tc>
        <w:tc>
          <w:tcPr>
            <w:tcW w:w="1904" w:type="dxa"/>
          </w:tcPr>
          <w:p w14:paraId="710BE5FA" w14:textId="17EA8008" w:rsidR="004B3475" w:rsidRPr="00A05904" w:rsidRDefault="004B3475" w:rsidP="00E503B2">
            <w:r w:rsidRPr="00A05904">
              <w:t>10</w:t>
            </w:r>
          </w:p>
        </w:tc>
        <w:tc>
          <w:tcPr>
            <w:tcW w:w="1825" w:type="dxa"/>
          </w:tcPr>
          <w:p w14:paraId="7082900B" w14:textId="152B5201" w:rsidR="004B3475" w:rsidRPr="00A05904" w:rsidRDefault="004B3475" w:rsidP="00E503B2">
            <w:r w:rsidRPr="00A05904">
              <w:t>1000</w:t>
            </w:r>
          </w:p>
        </w:tc>
        <w:tc>
          <w:tcPr>
            <w:tcW w:w="1742" w:type="dxa"/>
          </w:tcPr>
          <w:p w14:paraId="5BDCE94F" w14:textId="70EE0A6C" w:rsidR="004B3475" w:rsidRPr="00A05904" w:rsidRDefault="004B3475" w:rsidP="00E503B2">
            <w:r w:rsidRPr="00A05904">
              <w:t>8</w:t>
            </w:r>
          </w:p>
        </w:tc>
      </w:tr>
      <w:tr w:rsidR="004B3475" w:rsidRPr="00A05904" w14:paraId="6416ADF8" w14:textId="77777777" w:rsidTr="004B3475">
        <w:tc>
          <w:tcPr>
            <w:tcW w:w="1678" w:type="dxa"/>
          </w:tcPr>
          <w:p w14:paraId="6106592C" w14:textId="2D9D441D" w:rsidR="004B3475" w:rsidRPr="00A05904" w:rsidRDefault="004B3475" w:rsidP="00E503B2">
            <w:r w:rsidRPr="00A05904">
              <w:t>3</w:t>
            </w:r>
          </w:p>
        </w:tc>
        <w:tc>
          <w:tcPr>
            <w:tcW w:w="1867" w:type="dxa"/>
          </w:tcPr>
          <w:p w14:paraId="122365B4" w14:textId="60831BC8" w:rsidR="004B3475" w:rsidRPr="00A05904" w:rsidRDefault="004B3475" w:rsidP="00E503B2">
            <w:r>
              <w:t>Left shift</w:t>
            </w:r>
          </w:p>
        </w:tc>
        <w:tc>
          <w:tcPr>
            <w:tcW w:w="1904" w:type="dxa"/>
          </w:tcPr>
          <w:p w14:paraId="48DF699C" w14:textId="68FB777A" w:rsidR="004B3475" w:rsidRPr="00A05904" w:rsidRDefault="004B3475" w:rsidP="00E503B2">
            <w:r w:rsidRPr="00A05904">
              <w:t>11</w:t>
            </w:r>
          </w:p>
        </w:tc>
        <w:tc>
          <w:tcPr>
            <w:tcW w:w="1825" w:type="dxa"/>
          </w:tcPr>
          <w:p w14:paraId="3DE37012" w14:textId="7CC2BE51" w:rsidR="004B3475" w:rsidRPr="00A05904" w:rsidRDefault="004B3475" w:rsidP="00E503B2">
            <w:r w:rsidRPr="00A05904">
              <w:t>1100</w:t>
            </w:r>
          </w:p>
        </w:tc>
        <w:tc>
          <w:tcPr>
            <w:tcW w:w="1742" w:type="dxa"/>
          </w:tcPr>
          <w:p w14:paraId="594F39AE" w14:textId="063F3398" w:rsidR="004B3475" w:rsidRPr="00A05904" w:rsidRDefault="004B3475" w:rsidP="00E503B2">
            <w:r w:rsidRPr="00A05904">
              <w:t>c</w:t>
            </w:r>
          </w:p>
        </w:tc>
      </w:tr>
    </w:tbl>
    <w:p w14:paraId="70DFF4F3" w14:textId="77777777" w:rsidR="008C2E7B" w:rsidRPr="00A05904" w:rsidRDefault="008C2E7B" w:rsidP="00E503B2"/>
    <w:p w14:paraId="24A5BA4C" w14:textId="75D9E6CD" w:rsidR="00770982" w:rsidRPr="00A05904" w:rsidRDefault="008C2E7B" w:rsidP="00D466ED">
      <w:r w:rsidRPr="00A05904">
        <w:t xml:space="preserve">Take a copy of the automation that you created in the lab. </w:t>
      </w:r>
      <w:r w:rsidR="00703DB2" w:rsidRPr="00A05904">
        <w:t>Change the ROM to have Data Bit Width of 16 and disconnect it from the input to the ALU.</w:t>
      </w:r>
    </w:p>
    <w:p w14:paraId="43783B70" w14:textId="48ADDCAF" w:rsidR="00703DB2" w:rsidRDefault="00703DB2" w:rsidP="00D466ED">
      <w:r w:rsidRPr="00A05904">
        <w:t>The instructions from the ROM can now contain an ALU operation and a value, so we need to split the Data from the ROM into separate bits and then combine the bits we need for the relevant inputs to the ALU.</w:t>
      </w:r>
      <w:r w:rsidR="00A05904">
        <w:t xml:space="preserve"> Use a splitter to separate all 16 bits from the ROM data into separate bits. Use two splitters to combine bits 0 to 7 to pass to the second input of the ALU and bits 14 &amp; 15 to pass as the ALU operation.</w:t>
      </w:r>
    </w:p>
    <w:p w14:paraId="50F7F4FF" w14:textId="72982CE7" w:rsidR="00A05904" w:rsidRDefault="00DF3FCE" w:rsidP="00D466ED">
      <w:r>
        <w:lastRenderedPageBreak/>
        <w:t>When everything is connected, we need to develop a program. I suggest the following program starting from the accumulator and program counter being set to zero.</w:t>
      </w:r>
      <w:r w:rsidR="004B3475">
        <w:t xml:space="preserve"> You should work out the instruction in hex for each instruction so that you can key it into the program memory.</w:t>
      </w:r>
    </w:p>
    <w:p w14:paraId="323F7B30" w14:textId="4865A79F" w:rsidR="00DF3FCE" w:rsidRDefault="00DF3FCE" w:rsidP="00D466ED"/>
    <w:tbl>
      <w:tblPr>
        <w:tblStyle w:val="TableGrid"/>
        <w:tblW w:w="0" w:type="auto"/>
        <w:tblLook w:val="04A0" w:firstRow="1" w:lastRow="0" w:firstColumn="1" w:lastColumn="0" w:noHBand="0" w:noVBand="1"/>
      </w:tblPr>
      <w:tblGrid>
        <w:gridCol w:w="987"/>
        <w:gridCol w:w="1754"/>
        <w:gridCol w:w="2193"/>
        <w:gridCol w:w="1245"/>
        <w:gridCol w:w="1500"/>
        <w:gridCol w:w="1337"/>
      </w:tblGrid>
      <w:tr w:rsidR="004B3475" w:rsidRPr="00A05904" w14:paraId="74136B6D" w14:textId="38DEF192" w:rsidTr="004B3475">
        <w:tc>
          <w:tcPr>
            <w:tcW w:w="987" w:type="dxa"/>
          </w:tcPr>
          <w:p w14:paraId="5BED037C" w14:textId="575CFEBD" w:rsidR="004B3475" w:rsidRPr="00A05904" w:rsidRDefault="004B3475" w:rsidP="0095301E">
            <w:r>
              <w:t>Program counter</w:t>
            </w:r>
          </w:p>
        </w:tc>
        <w:tc>
          <w:tcPr>
            <w:tcW w:w="1784" w:type="dxa"/>
          </w:tcPr>
          <w:p w14:paraId="2EAB9B77" w14:textId="2A02615D" w:rsidR="004B3475" w:rsidRPr="00A05904" w:rsidRDefault="004B3475" w:rsidP="0095301E">
            <w:r>
              <w:t>Operation (decimal)</w:t>
            </w:r>
          </w:p>
        </w:tc>
        <w:tc>
          <w:tcPr>
            <w:tcW w:w="2241" w:type="dxa"/>
          </w:tcPr>
          <w:p w14:paraId="087801E5" w14:textId="22A564B4" w:rsidR="004B3475" w:rsidRPr="00A05904" w:rsidRDefault="004B3475" w:rsidP="0095301E">
            <w:r>
              <w:t>Instruction in binary</w:t>
            </w:r>
          </w:p>
        </w:tc>
        <w:tc>
          <w:tcPr>
            <w:tcW w:w="1248" w:type="dxa"/>
          </w:tcPr>
          <w:p w14:paraId="38A235D7" w14:textId="18F16CDB" w:rsidR="004B3475" w:rsidRDefault="004B3475" w:rsidP="0095301E">
            <w:r>
              <w:t>Instruction in hex</w:t>
            </w:r>
          </w:p>
        </w:tc>
        <w:tc>
          <w:tcPr>
            <w:tcW w:w="1508" w:type="dxa"/>
          </w:tcPr>
          <w:p w14:paraId="7EED639D" w14:textId="2056AFC7" w:rsidR="004B3475" w:rsidRPr="00A05904" w:rsidRDefault="004B3475" w:rsidP="0095301E">
            <w:r>
              <w:t>Expected value in accumulator (binary)</w:t>
            </w:r>
          </w:p>
        </w:tc>
        <w:tc>
          <w:tcPr>
            <w:tcW w:w="1248" w:type="dxa"/>
          </w:tcPr>
          <w:p w14:paraId="5BE63213" w14:textId="5D9D4F2B" w:rsidR="004B3475" w:rsidRDefault="004B3475" w:rsidP="0095301E">
            <w:r>
              <w:t>Expected value in accumulator (hex)</w:t>
            </w:r>
          </w:p>
        </w:tc>
      </w:tr>
      <w:tr w:rsidR="004B3475" w:rsidRPr="00A05904" w14:paraId="759B5629" w14:textId="291BDA0C" w:rsidTr="004B3475">
        <w:tc>
          <w:tcPr>
            <w:tcW w:w="987" w:type="dxa"/>
          </w:tcPr>
          <w:p w14:paraId="280D3C4B" w14:textId="77777777" w:rsidR="004B3475" w:rsidRPr="00A05904" w:rsidRDefault="004B3475" w:rsidP="0095301E">
            <w:r w:rsidRPr="00A05904">
              <w:t>0</w:t>
            </w:r>
          </w:p>
        </w:tc>
        <w:tc>
          <w:tcPr>
            <w:tcW w:w="1784" w:type="dxa"/>
          </w:tcPr>
          <w:p w14:paraId="1ECEE14A" w14:textId="2C30A143" w:rsidR="004B3475" w:rsidRPr="00A05904" w:rsidRDefault="004B3475" w:rsidP="0095301E">
            <w:r>
              <w:t xml:space="preserve">Add 27 </w:t>
            </w:r>
          </w:p>
        </w:tc>
        <w:tc>
          <w:tcPr>
            <w:tcW w:w="2241" w:type="dxa"/>
          </w:tcPr>
          <w:p w14:paraId="01A597C6" w14:textId="2BFB4CDB" w:rsidR="004B3475" w:rsidRPr="00A05904" w:rsidRDefault="004B3475" w:rsidP="0095301E">
            <w:r w:rsidRPr="00A05904">
              <w:t>0000</w:t>
            </w:r>
            <w:r>
              <w:t xml:space="preserve"> 0000 0001 1011</w:t>
            </w:r>
          </w:p>
        </w:tc>
        <w:tc>
          <w:tcPr>
            <w:tcW w:w="1248" w:type="dxa"/>
          </w:tcPr>
          <w:p w14:paraId="7016EE20" w14:textId="77777777" w:rsidR="004B3475" w:rsidRPr="00A05904" w:rsidRDefault="004B3475" w:rsidP="0095301E"/>
        </w:tc>
        <w:tc>
          <w:tcPr>
            <w:tcW w:w="1508" w:type="dxa"/>
          </w:tcPr>
          <w:p w14:paraId="48BC29C5" w14:textId="3608972B" w:rsidR="004B3475" w:rsidRPr="00A05904" w:rsidRDefault="004B3475" w:rsidP="0095301E">
            <w:r w:rsidRPr="00A05904">
              <w:t>0</w:t>
            </w:r>
            <w:r>
              <w:t>001 1011</w:t>
            </w:r>
          </w:p>
        </w:tc>
        <w:tc>
          <w:tcPr>
            <w:tcW w:w="1248" w:type="dxa"/>
          </w:tcPr>
          <w:p w14:paraId="2C88BB5A" w14:textId="77777777" w:rsidR="004B3475" w:rsidRPr="00A05904" w:rsidRDefault="004B3475" w:rsidP="0095301E"/>
        </w:tc>
      </w:tr>
      <w:tr w:rsidR="004B3475" w:rsidRPr="00A05904" w14:paraId="27D91150" w14:textId="14883FFE" w:rsidTr="004B3475">
        <w:tc>
          <w:tcPr>
            <w:tcW w:w="987" w:type="dxa"/>
          </w:tcPr>
          <w:p w14:paraId="63456844" w14:textId="77777777" w:rsidR="004B3475" w:rsidRPr="00A05904" w:rsidRDefault="004B3475" w:rsidP="0095301E">
            <w:r w:rsidRPr="00A05904">
              <w:t>1</w:t>
            </w:r>
          </w:p>
        </w:tc>
        <w:tc>
          <w:tcPr>
            <w:tcW w:w="1784" w:type="dxa"/>
          </w:tcPr>
          <w:p w14:paraId="78BDDED4" w14:textId="489668CD" w:rsidR="004B3475" w:rsidRPr="00A05904" w:rsidRDefault="004B3475" w:rsidP="0095301E">
            <w:r>
              <w:t>AND with 60</w:t>
            </w:r>
          </w:p>
        </w:tc>
        <w:tc>
          <w:tcPr>
            <w:tcW w:w="2241" w:type="dxa"/>
          </w:tcPr>
          <w:p w14:paraId="271A5AF6" w14:textId="0912DABD" w:rsidR="004B3475" w:rsidRPr="00A05904" w:rsidRDefault="004B3475" w:rsidP="0095301E">
            <w:r w:rsidRPr="00A05904">
              <w:t>0100</w:t>
            </w:r>
            <w:r>
              <w:t xml:space="preserve"> 0000 0011 1100</w:t>
            </w:r>
          </w:p>
        </w:tc>
        <w:tc>
          <w:tcPr>
            <w:tcW w:w="1248" w:type="dxa"/>
          </w:tcPr>
          <w:p w14:paraId="138835B4" w14:textId="77777777" w:rsidR="004B3475" w:rsidRPr="00A05904" w:rsidRDefault="004B3475" w:rsidP="0095301E"/>
        </w:tc>
        <w:tc>
          <w:tcPr>
            <w:tcW w:w="1508" w:type="dxa"/>
          </w:tcPr>
          <w:p w14:paraId="3920513B" w14:textId="335E3C09" w:rsidR="004B3475" w:rsidRPr="00A05904" w:rsidRDefault="004B3475" w:rsidP="0095301E"/>
        </w:tc>
        <w:tc>
          <w:tcPr>
            <w:tcW w:w="1248" w:type="dxa"/>
          </w:tcPr>
          <w:p w14:paraId="4A0BB403" w14:textId="77777777" w:rsidR="004B3475" w:rsidRPr="00A05904" w:rsidRDefault="004B3475" w:rsidP="0095301E"/>
        </w:tc>
      </w:tr>
      <w:tr w:rsidR="004B3475" w:rsidRPr="00A05904" w14:paraId="20112CFF" w14:textId="3E05AE88" w:rsidTr="004B3475">
        <w:tc>
          <w:tcPr>
            <w:tcW w:w="987" w:type="dxa"/>
          </w:tcPr>
          <w:p w14:paraId="4D79EB79" w14:textId="77777777" w:rsidR="004B3475" w:rsidRPr="00A05904" w:rsidRDefault="004B3475" w:rsidP="0095301E">
            <w:r w:rsidRPr="00A05904">
              <w:t>2</w:t>
            </w:r>
          </w:p>
        </w:tc>
        <w:tc>
          <w:tcPr>
            <w:tcW w:w="1784" w:type="dxa"/>
          </w:tcPr>
          <w:p w14:paraId="594B70C0" w14:textId="54068CB1" w:rsidR="004B3475" w:rsidRPr="00A05904" w:rsidRDefault="004B3475" w:rsidP="0095301E">
            <w:r>
              <w:t>Subtract 1</w:t>
            </w:r>
          </w:p>
        </w:tc>
        <w:tc>
          <w:tcPr>
            <w:tcW w:w="2241" w:type="dxa"/>
          </w:tcPr>
          <w:p w14:paraId="3E314FE4" w14:textId="56E07E93" w:rsidR="004B3475" w:rsidRPr="00A05904" w:rsidRDefault="004B3475" w:rsidP="0095301E">
            <w:r w:rsidRPr="00A05904">
              <w:t>1000</w:t>
            </w:r>
            <w:r>
              <w:t xml:space="preserve"> 0000 0000 0000</w:t>
            </w:r>
          </w:p>
        </w:tc>
        <w:tc>
          <w:tcPr>
            <w:tcW w:w="1248" w:type="dxa"/>
          </w:tcPr>
          <w:p w14:paraId="4D93BF6A" w14:textId="77777777" w:rsidR="004B3475" w:rsidRPr="00A05904" w:rsidRDefault="004B3475" w:rsidP="0095301E"/>
        </w:tc>
        <w:tc>
          <w:tcPr>
            <w:tcW w:w="1508" w:type="dxa"/>
          </w:tcPr>
          <w:p w14:paraId="04D2A504" w14:textId="4131E1A9" w:rsidR="004B3475" w:rsidRPr="00A05904" w:rsidRDefault="004B3475" w:rsidP="0095301E"/>
        </w:tc>
        <w:tc>
          <w:tcPr>
            <w:tcW w:w="1248" w:type="dxa"/>
          </w:tcPr>
          <w:p w14:paraId="7B057045" w14:textId="77777777" w:rsidR="004B3475" w:rsidRPr="00A05904" w:rsidRDefault="004B3475" w:rsidP="0095301E"/>
        </w:tc>
      </w:tr>
      <w:tr w:rsidR="004B3475" w:rsidRPr="00A05904" w14:paraId="524A017C" w14:textId="1AB0F13E" w:rsidTr="004B3475">
        <w:tc>
          <w:tcPr>
            <w:tcW w:w="987" w:type="dxa"/>
          </w:tcPr>
          <w:p w14:paraId="4DF8025C" w14:textId="77777777" w:rsidR="004B3475" w:rsidRPr="00A05904" w:rsidRDefault="004B3475" w:rsidP="0095301E">
            <w:r w:rsidRPr="00A05904">
              <w:t>3</w:t>
            </w:r>
          </w:p>
        </w:tc>
        <w:tc>
          <w:tcPr>
            <w:tcW w:w="1784" w:type="dxa"/>
          </w:tcPr>
          <w:p w14:paraId="3E7F6774" w14:textId="40D57CCA" w:rsidR="004B3475" w:rsidRPr="00A05904" w:rsidRDefault="004B3475" w:rsidP="0095301E">
            <w:r>
              <w:t>Left shift</w:t>
            </w:r>
          </w:p>
        </w:tc>
        <w:tc>
          <w:tcPr>
            <w:tcW w:w="2241" w:type="dxa"/>
          </w:tcPr>
          <w:p w14:paraId="38B0936D" w14:textId="5F172E49" w:rsidR="004B3475" w:rsidRPr="00A05904" w:rsidRDefault="004B3475" w:rsidP="0095301E">
            <w:r w:rsidRPr="00A05904">
              <w:t>1100</w:t>
            </w:r>
            <w:r>
              <w:t xml:space="preserve"> 0000 0000 0000</w:t>
            </w:r>
          </w:p>
        </w:tc>
        <w:tc>
          <w:tcPr>
            <w:tcW w:w="1248" w:type="dxa"/>
          </w:tcPr>
          <w:p w14:paraId="352EB9BF" w14:textId="77777777" w:rsidR="004B3475" w:rsidRPr="00A05904" w:rsidRDefault="004B3475" w:rsidP="0095301E"/>
        </w:tc>
        <w:tc>
          <w:tcPr>
            <w:tcW w:w="1508" w:type="dxa"/>
          </w:tcPr>
          <w:p w14:paraId="69147E9B" w14:textId="31AAF9AC" w:rsidR="004B3475" w:rsidRPr="00A05904" w:rsidRDefault="004B3475" w:rsidP="0095301E"/>
        </w:tc>
        <w:tc>
          <w:tcPr>
            <w:tcW w:w="1248" w:type="dxa"/>
          </w:tcPr>
          <w:p w14:paraId="112399D7" w14:textId="77777777" w:rsidR="004B3475" w:rsidRPr="00A05904" w:rsidRDefault="004B3475" w:rsidP="0095301E"/>
        </w:tc>
      </w:tr>
    </w:tbl>
    <w:p w14:paraId="7EDC47AA" w14:textId="52FF9B3E" w:rsidR="00DF3FCE" w:rsidRDefault="00DF3FCE" w:rsidP="00D466ED"/>
    <w:p w14:paraId="32F38725" w14:textId="338D6456" w:rsidR="004B3475" w:rsidRDefault="004B3475" w:rsidP="00D466ED">
      <w:r>
        <w:t>You should work out what you expect to happen at each step in binary and convert to hex so that you can test whether your computing device is working correctly.</w:t>
      </w:r>
    </w:p>
    <w:p w14:paraId="4DEDA2D6" w14:textId="77777777" w:rsidR="00E503B2" w:rsidRPr="00A05904" w:rsidRDefault="00E503B2" w:rsidP="00D466ED"/>
    <w:p w14:paraId="6B15FAFB" w14:textId="313D193E" w:rsidR="00B06E57" w:rsidRPr="00A05904" w:rsidRDefault="00646908" w:rsidP="00CC249F">
      <w:pPr>
        <w:pStyle w:val="Heading3"/>
      </w:pPr>
      <w:r w:rsidRPr="00A05904">
        <w:t xml:space="preserve">Part 2 </w:t>
      </w:r>
      <w:r w:rsidR="00CC249F" w:rsidRPr="00A05904">
        <w:t>Little Man Computer</w:t>
      </w:r>
    </w:p>
    <w:p w14:paraId="3CC7572E" w14:textId="77777777" w:rsidR="00B06E57" w:rsidRPr="00A05904" w:rsidRDefault="00B06E57" w:rsidP="007A2939"/>
    <w:p w14:paraId="11397561" w14:textId="7BC5D843" w:rsidR="000E3954" w:rsidRDefault="003501BA" w:rsidP="004E4174">
      <w:r>
        <w:t>Following from the exercises on Little Man Computer that you did in the lab, here are some more exercises that you could try using either of the simulators as given in the lab sheet. Some of these are direct extensions of the lab work.</w:t>
      </w:r>
    </w:p>
    <w:p w14:paraId="6B995B78" w14:textId="7D29384F" w:rsidR="003501BA" w:rsidRDefault="003501BA" w:rsidP="003501BA">
      <w:pPr>
        <w:pStyle w:val="ListParagraph"/>
        <w:numPr>
          <w:ilvl w:val="0"/>
          <w:numId w:val="21"/>
        </w:numPr>
      </w:pPr>
      <w:r>
        <w:t>Code and test a program that adds three input numbers together.</w:t>
      </w:r>
    </w:p>
    <w:p w14:paraId="3162319A" w14:textId="77777777" w:rsidR="003501BA" w:rsidRDefault="003501BA" w:rsidP="003501BA">
      <w:pPr>
        <w:pStyle w:val="ListParagraph"/>
        <w:ind w:left="360"/>
      </w:pPr>
    </w:p>
    <w:p w14:paraId="51C6A385" w14:textId="77777777" w:rsidR="003501BA" w:rsidRDefault="003501BA" w:rsidP="003501BA">
      <w:pPr>
        <w:pStyle w:val="ListParagraph"/>
        <w:numPr>
          <w:ilvl w:val="0"/>
          <w:numId w:val="21"/>
        </w:numPr>
      </w:pPr>
      <w:r>
        <w:t>Code and test a program that reports the maximum of three input numbers.</w:t>
      </w:r>
    </w:p>
    <w:p w14:paraId="4C7BF45E" w14:textId="77777777" w:rsidR="003501BA" w:rsidRDefault="003501BA" w:rsidP="003501BA">
      <w:pPr>
        <w:pStyle w:val="ListParagraph"/>
      </w:pPr>
    </w:p>
    <w:p w14:paraId="5B9AF158" w14:textId="7CF157EA" w:rsidR="003501BA" w:rsidRDefault="003501BA" w:rsidP="003501BA">
      <w:pPr>
        <w:pStyle w:val="ListParagraph"/>
        <w:numPr>
          <w:ilvl w:val="0"/>
          <w:numId w:val="21"/>
        </w:numPr>
      </w:pPr>
      <w:r>
        <w:t>Code and test a program that takes three input numbers and outputs them in ascending order.</w:t>
      </w:r>
    </w:p>
    <w:p w14:paraId="7842BDAE" w14:textId="77777777" w:rsidR="003501BA" w:rsidRDefault="003501BA" w:rsidP="003501BA">
      <w:pPr>
        <w:pStyle w:val="ListParagraph"/>
        <w:ind w:left="360"/>
      </w:pPr>
    </w:p>
    <w:p w14:paraId="23A99F3C" w14:textId="10CF562A" w:rsidR="003501BA" w:rsidRPr="00A05904" w:rsidRDefault="003501BA" w:rsidP="003501BA">
      <w:pPr>
        <w:pStyle w:val="ListParagraph"/>
        <w:numPr>
          <w:ilvl w:val="0"/>
          <w:numId w:val="21"/>
        </w:numPr>
      </w:pPr>
      <w:r>
        <w:t>Code and test a program that takes an input number and counts down from that number to 0.</w:t>
      </w:r>
    </w:p>
    <w:p w14:paraId="6C6CE95F" w14:textId="6458C31B" w:rsidR="00A16318" w:rsidRPr="00A05904" w:rsidRDefault="00A16318" w:rsidP="00A16318"/>
    <w:sectPr w:rsidR="00A16318" w:rsidRPr="00A05904" w:rsidSect="004E42CB">
      <w:headerReference w:type="default" r:id="rId7"/>
      <w:footerReference w:type="default" r:id="rId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2F44D" w14:textId="77777777" w:rsidR="00D12F5E" w:rsidRDefault="00D12F5E" w:rsidP="004E42CB">
      <w:pPr>
        <w:spacing w:after="0" w:line="240" w:lineRule="auto"/>
      </w:pPr>
      <w:r>
        <w:separator/>
      </w:r>
    </w:p>
  </w:endnote>
  <w:endnote w:type="continuationSeparator" w:id="0">
    <w:p w14:paraId="42AAECC3" w14:textId="77777777" w:rsidR="00D12F5E" w:rsidRDefault="00D12F5E"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175596"/>
      <w:docPartObj>
        <w:docPartGallery w:val="Page Numbers (Bottom of Page)"/>
        <w:docPartUnique/>
      </w:docPartObj>
    </w:sdtPr>
    <w:sdtEndPr>
      <w:rPr>
        <w:noProof/>
      </w:rPr>
    </w:sdtEndPr>
    <w:sdtContent>
      <w:p w14:paraId="60DCFFE0" w14:textId="597AD909" w:rsidR="00A05904" w:rsidRDefault="00A05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8F8E7" w14:textId="77777777" w:rsidR="00A05904" w:rsidRDefault="00A0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D6543" w14:textId="77777777" w:rsidR="00D12F5E" w:rsidRDefault="00D12F5E" w:rsidP="004E42CB">
      <w:pPr>
        <w:spacing w:after="0" w:line="240" w:lineRule="auto"/>
      </w:pPr>
      <w:r>
        <w:separator/>
      </w:r>
    </w:p>
  </w:footnote>
  <w:footnote w:type="continuationSeparator" w:id="0">
    <w:p w14:paraId="20E3ADF2" w14:textId="77777777" w:rsidR="00D12F5E" w:rsidRDefault="00D12F5E"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4143EE0"/>
    <w:multiLevelType w:val="hybridMultilevel"/>
    <w:tmpl w:val="17B8427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73F4A3F"/>
    <w:multiLevelType w:val="hybridMultilevel"/>
    <w:tmpl w:val="3774BF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1"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FE2424"/>
    <w:multiLevelType w:val="hybridMultilevel"/>
    <w:tmpl w:val="C6F2AED8"/>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895209A"/>
    <w:multiLevelType w:val="hybridMultilevel"/>
    <w:tmpl w:val="B514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14"/>
  </w:num>
  <w:num w:numId="3">
    <w:abstractNumId w:val="9"/>
  </w:num>
  <w:num w:numId="4">
    <w:abstractNumId w:val="6"/>
  </w:num>
  <w:num w:numId="5">
    <w:abstractNumId w:val="4"/>
  </w:num>
  <w:num w:numId="6">
    <w:abstractNumId w:val="0"/>
  </w:num>
  <w:num w:numId="7">
    <w:abstractNumId w:val="19"/>
  </w:num>
  <w:num w:numId="8">
    <w:abstractNumId w:val="17"/>
  </w:num>
  <w:num w:numId="9">
    <w:abstractNumId w:val="20"/>
  </w:num>
  <w:num w:numId="10">
    <w:abstractNumId w:val="3"/>
  </w:num>
  <w:num w:numId="11">
    <w:abstractNumId w:val="2"/>
  </w:num>
  <w:num w:numId="12">
    <w:abstractNumId w:val="16"/>
  </w:num>
  <w:num w:numId="13">
    <w:abstractNumId w:val="10"/>
  </w:num>
  <w:num w:numId="14">
    <w:abstractNumId w:val="18"/>
  </w:num>
  <w:num w:numId="15">
    <w:abstractNumId w:val="1"/>
  </w:num>
  <w:num w:numId="16">
    <w:abstractNumId w:val="5"/>
  </w:num>
  <w:num w:numId="17">
    <w:abstractNumId w:val="11"/>
  </w:num>
  <w:num w:numId="18">
    <w:abstractNumId w:val="8"/>
  </w:num>
  <w:num w:numId="19">
    <w:abstractNumId w:val="13"/>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17CC2"/>
    <w:rsid w:val="00070C0F"/>
    <w:rsid w:val="000836F8"/>
    <w:rsid w:val="000C6ACA"/>
    <w:rsid w:val="000C78B1"/>
    <w:rsid w:val="000E12E3"/>
    <w:rsid w:val="000E3954"/>
    <w:rsid w:val="00100588"/>
    <w:rsid w:val="001222D0"/>
    <w:rsid w:val="001344D5"/>
    <w:rsid w:val="001658CC"/>
    <w:rsid w:val="001A06E5"/>
    <w:rsid w:val="001C2C27"/>
    <w:rsid w:val="001E7103"/>
    <w:rsid w:val="00287DBF"/>
    <w:rsid w:val="002F393E"/>
    <w:rsid w:val="003501BA"/>
    <w:rsid w:val="003D705D"/>
    <w:rsid w:val="004246ED"/>
    <w:rsid w:val="004451C8"/>
    <w:rsid w:val="004657D6"/>
    <w:rsid w:val="004915AC"/>
    <w:rsid w:val="004B3475"/>
    <w:rsid w:val="004E4174"/>
    <w:rsid w:val="004E42CB"/>
    <w:rsid w:val="0050143C"/>
    <w:rsid w:val="00547DB5"/>
    <w:rsid w:val="00554FAD"/>
    <w:rsid w:val="00571DDB"/>
    <w:rsid w:val="00577A65"/>
    <w:rsid w:val="005D5425"/>
    <w:rsid w:val="00646908"/>
    <w:rsid w:val="0068421A"/>
    <w:rsid w:val="00703DB2"/>
    <w:rsid w:val="00705D03"/>
    <w:rsid w:val="00770982"/>
    <w:rsid w:val="007827E6"/>
    <w:rsid w:val="007A2939"/>
    <w:rsid w:val="007A46B3"/>
    <w:rsid w:val="0081693E"/>
    <w:rsid w:val="008224A6"/>
    <w:rsid w:val="008834AB"/>
    <w:rsid w:val="008A2AFA"/>
    <w:rsid w:val="008C2E7B"/>
    <w:rsid w:val="008C3613"/>
    <w:rsid w:val="008E5653"/>
    <w:rsid w:val="00903EA3"/>
    <w:rsid w:val="00965AE5"/>
    <w:rsid w:val="0098075A"/>
    <w:rsid w:val="009B3617"/>
    <w:rsid w:val="009D292F"/>
    <w:rsid w:val="00A05904"/>
    <w:rsid w:val="00A16318"/>
    <w:rsid w:val="00A60292"/>
    <w:rsid w:val="00A71C77"/>
    <w:rsid w:val="00B06E57"/>
    <w:rsid w:val="00B62434"/>
    <w:rsid w:val="00B67404"/>
    <w:rsid w:val="00BE2FDB"/>
    <w:rsid w:val="00BF59C7"/>
    <w:rsid w:val="00CA20F8"/>
    <w:rsid w:val="00CC249F"/>
    <w:rsid w:val="00CC7D55"/>
    <w:rsid w:val="00CF36E8"/>
    <w:rsid w:val="00D12F5E"/>
    <w:rsid w:val="00D23958"/>
    <w:rsid w:val="00D40320"/>
    <w:rsid w:val="00D466ED"/>
    <w:rsid w:val="00DB215E"/>
    <w:rsid w:val="00DF3FCE"/>
    <w:rsid w:val="00DF7512"/>
    <w:rsid w:val="00E238AA"/>
    <w:rsid w:val="00E43DCC"/>
    <w:rsid w:val="00E503B2"/>
    <w:rsid w:val="00F426FA"/>
    <w:rsid w:val="00F7689E"/>
    <w:rsid w:val="00F96909"/>
    <w:rsid w:val="00F97FD5"/>
    <w:rsid w:val="00FA4240"/>
    <w:rsid w:val="00FC1E3A"/>
    <w:rsid w:val="00FD0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2F393E"/>
    <w:rPr>
      <w:color w:val="8E58B6" w:themeColor="hyperlink"/>
      <w:u w:val="single"/>
    </w:rPr>
  </w:style>
  <w:style w:type="character" w:styleId="UnresolvedMention">
    <w:name w:val="Unresolved Mention"/>
    <w:basedOn w:val="DefaultParagraphFont"/>
    <w:uiPriority w:val="99"/>
    <w:semiHidden/>
    <w:unhideWhenUsed/>
    <w:rsid w:val="002F393E"/>
    <w:rPr>
      <w:color w:val="605E5C"/>
      <w:shd w:val="clear" w:color="auto" w:fill="E1DFDD"/>
    </w:rPr>
  </w:style>
  <w:style w:type="table" w:styleId="TableGrid">
    <w:name w:val="Table Grid"/>
    <w:basedOn w:val="TableNormal"/>
    <w:uiPriority w:val="39"/>
    <w:rsid w:val="00B6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1216</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28</cp:revision>
  <dcterms:created xsi:type="dcterms:W3CDTF">2021-07-26T13:37:00Z</dcterms:created>
  <dcterms:modified xsi:type="dcterms:W3CDTF">2021-10-08T08:07:00Z</dcterms:modified>
</cp:coreProperties>
</file>